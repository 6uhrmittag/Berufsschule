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F4E" w:rsidRPr="00E4087E" w:rsidRDefault="00D62F65" w:rsidP="002F7F4E">
      <w:pPr>
        <w:pStyle w:val="berschrift1"/>
      </w:pPr>
      <w:r>
        <w:t>Schaltnetze</w:t>
      </w:r>
    </w:p>
    <w:p w:rsidR="000B6705" w:rsidRDefault="000B6705" w:rsidP="000B6705">
      <w:pPr>
        <w:pStyle w:val="berschrift2"/>
        <w:spacing w:before="480"/>
      </w:pPr>
      <w:r>
        <w:t>A1</w:t>
      </w:r>
      <w:r>
        <w:tab/>
      </w:r>
      <w:r w:rsidR="005E680B">
        <w:t>MULTIPLEXER</w:t>
      </w:r>
    </w:p>
    <w:p w:rsidR="00751227" w:rsidRDefault="00751227" w:rsidP="000B6705">
      <w:pPr>
        <w:jc w:val="center"/>
      </w:pPr>
    </w:p>
    <w:p w:rsidR="000B6705" w:rsidRDefault="000E22F4" w:rsidP="00751227">
      <w:pPr>
        <w:jc w:val="center"/>
      </w:pPr>
      <w:r>
        <w:t xml:space="preserve">z = </w:t>
      </w:r>
      <w:r w:rsidR="00F44A0E">
        <w:t xml:space="preserve">( a </w:t>
      </w:r>
      <w:r w:rsidR="00751227">
        <w:rPr>
          <w:rFonts w:ascii="Cambria Math" w:hAnsi="Cambria Math" w:cs="Cambria Math"/>
        </w:rPr>
        <w:t>∧</w:t>
      </w:r>
      <w:r w:rsidR="00F44A0E">
        <w:t xml:space="preserve"> b ) </w:t>
      </w:r>
      <w:r w:rsidR="00751227">
        <w:rPr>
          <w:rFonts w:ascii="Cambria Math" w:hAnsi="Cambria Math" w:cs="Cambria Math"/>
        </w:rPr>
        <w:t>∨ (</w:t>
      </w:r>
      <w:r w:rsidR="00751227">
        <w:t xml:space="preserve">¬c </w:t>
      </w:r>
      <w:r w:rsidR="00751227">
        <w:rPr>
          <w:rFonts w:ascii="Cambria Math" w:hAnsi="Cambria Math" w:cs="Cambria Math"/>
        </w:rPr>
        <w:t>∧</w:t>
      </w:r>
      <w:r w:rsidR="000F12F2">
        <w:rPr>
          <w:rFonts w:ascii="Cambria Math" w:hAnsi="Cambria Math" w:cs="Cambria Math"/>
        </w:rPr>
        <w:t xml:space="preserve"> </w:t>
      </w:r>
      <w:r w:rsidR="00751227">
        <w:rPr>
          <w:rFonts w:ascii="Cambria Math" w:hAnsi="Cambria Math" w:cs="Cambria Math"/>
        </w:rPr>
        <w:t>b)</w:t>
      </w:r>
    </w:p>
    <w:tbl>
      <w:tblPr>
        <w:tblStyle w:val="Gitternetztabelle1hell"/>
        <w:tblW w:w="0" w:type="auto"/>
        <w:jc w:val="center"/>
        <w:tblLook w:val="04A0" w:firstRow="1" w:lastRow="0" w:firstColumn="1" w:lastColumn="0" w:noHBand="0" w:noVBand="1"/>
      </w:tblPr>
      <w:tblGrid>
        <w:gridCol w:w="609"/>
        <w:gridCol w:w="609"/>
        <w:gridCol w:w="609"/>
        <w:gridCol w:w="609"/>
      </w:tblGrid>
      <w:tr w:rsidR="005E680B" w:rsidTr="00C55E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5E680B" w:rsidRDefault="005E680B" w:rsidP="004837D6">
            <w:r>
              <w:t>a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5E680B" w:rsidRDefault="005E680B" w:rsidP="004837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5E680B" w:rsidRDefault="005E680B" w:rsidP="004837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5E680B" w:rsidRDefault="005E680B" w:rsidP="004837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</w:tr>
      <w:tr w:rsidR="005E680B" w:rsidTr="00C55EB0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5E680B" w:rsidRPr="005E680B" w:rsidRDefault="005E680B" w:rsidP="004837D6">
            <w:pPr>
              <w:rPr>
                <w:b w:val="0"/>
              </w:rPr>
            </w:pPr>
            <w:r w:rsidRPr="005E680B">
              <w:rPr>
                <w:b w:val="0"/>
              </w:rPr>
              <w:t>1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5E680B" w:rsidRDefault="005E680B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5E680B" w:rsidRDefault="005E680B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5E680B" w:rsidRDefault="00E567EC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E680B" w:rsidTr="00C55EB0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5E680B" w:rsidRPr="005E680B" w:rsidRDefault="005E680B" w:rsidP="004837D6">
            <w:pPr>
              <w:rPr>
                <w:b w:val="0"/>
              </w:rPr>
            </w:pPr>
            <w:r w:rsidRPr="005E680B">
              <w:rPr>
                <w:b w:val="0"/>
              </w:rPr>
              <w:t>1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5E680B" w:rsidRDefault="005E680B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5E680B" w:rsidRDefault="005E680B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5E680B" w:rsidRDefault="00E567EC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E680B" w:rsidTr="00C55EB0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5E680B" w:rsidRPr="005E680B" w:rsidRDefault="005E680B" w:rsidP="004837D6">
            <w:pPr>
              <w:rPr>
                <w:b w:val="0"/>
              </w:rPr>
            </w:pPr>
            <w:r w:rsidRPr="005E680B">
              <w:rPr>
                <w:b w:val="0"/>
              </w:rPr>
              <w:t>1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5E680B" w:rsidRDefault="005E680B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5E680B" w:rsidRDefault="005E680B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5E680B" w:rsidRDefault="00E567EC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E680B" w:rsidTr="00C55EB0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5E680B" w:rsidRPr="005E680B" w:rsidRDefault="005E680B" w:rsidP="004837D6">
            <w:pPr>
              <w:rPr>
                <w:b w:val="0"/>
              </w:rPr>
            </w:pPr>
            <w:r w:rsidRPr="005E680B">
              <w:rPr>
                <w:b w:val="0"/>
              </w:rPr>
              <w:t>1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5E680B" w:rsidRDefault="005E680B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5E680B" w:rsidRDefault="005E680B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5E680B" w:rsidRDefault="00E567EC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E680B" w:rsidTr="00C55EB0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5E680B" w:rsidRPr="00D62F65" w:rsidRDefault="005E680B" w:rsidP="004837D6">
            <w:pPr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5E680B" w:rsidRDefault="005E680B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5E680B" w:rsidRDefault="005E680B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5E680B" w:rsidRDefault="00E567EC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E680B" w:rsidTr="00C55EB0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5E680B" w:rsidRPr="00D62F65" w:rsidRDefault="005E680B" w:rsidP="004837D6">
            <w:pPr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5E680B" w:rsidRDefault="005E680B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5E680B" w:rsidRDefault="005E680B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5E680B" w:rsidRDefault="00E567EC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E680B" w:rsidTr="00C55EB0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5E680B" w:rsidRPr="00D62F65" w:rsidRDefault="005E680B" w:rsidP="004837D6">
            <w:pPr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5E680B" w:rsidRDefault="005E680B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5E680B" w:rsidRDefault="005E680B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5E680B" w:rsidRDefault="00E567EC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E680B" w:rsidTr="00C55EB0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5E680B" w:rsidRPr="00D62F65" w:rsidRDefault="005E680B" w:rsidP="004837D6">
            <w:pPr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5E680B" w:rsidRDefault="005E680B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5E680B" w:rsidRDefault="005E680B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5E680B" w:rsidRDefault="00E567EC" w:rsidP="00483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0B6705" w:rsidRPr="00D62F65" w:rsidRDefault="000B6705" w:rsidP="000B6705"/>
    <w:p w:rsidR="002A13EF" w:rsidRDefault="00EB2AB5" w:rsidP="000B6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noProof/>
          <w:lang w:eastAsia="de-DE"/>
        </w:rPr>
        <w:drawing>
          <wp:inline distT="0" distB="0" distL="0" distR="0" wp14:anchorId="2B4A13B7" wp14:editId="3EC5C147">
            <wp:extent cx="4562475" cy="187642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3EF" w:rsidRDefault="002A13EF" w:rsidP="002A13EF">
      <w:pPr>
        <w:pStyle w:val="berschrift2"/>
        <w:spacing w:before="480"/>
      </w:pPr>
      <w:r>
        <w:t>A2 De Morgan</w:t>
      </w:r>
    </w:p>
    <w:p w:rsidR="002A13EF" w:rsidRDefault="002A13EF" w:rsidP="002A13EF">
      <w:pPr>
        <w:jc w:val="center"/>
      </w:pPr>
    </w:p>
    <w:p w:rsidR="002A13EF" w:rsidRDefault="002A13EF" w:rsidP="002A13EF">
      <w:pPr>
        <w:jc w:val="center"/>
      </w:pPr>
      <w:r>
        <w:t xml:space="preserve">z = </w:t>
      </w:r>
      <w:r w:rsidR="000D16CB">
        <w:t xml:space="preserve">a </w:t>
      </w:r>
      <w:r w:rsidR="000D16CB">
        <w:rPr>
          <w:rFonts w:ascii="Cambria Math" w:hAnsi="Cambria Math" w:cs="Cambria Math"/>
        </w:rPr>
        <w:t>∨</w:t>
      </w:r>
      <w:r w:rsidR="000D16CB">
        <w:rPr>
          <w:rFonts w:ascii="Cambria Math" w:hAnsi="Cambria Math" w:cs="Cambria Math"/>
        </w:rPr>
        <w:t xml:space="preserve"> </w:t>
      </w:r>
      <w:r w:rsidR="000D16CB">
        <w:t>b</w:t>
      </w:r>
    </w:p>
    <w:p w:rsidR="000D16CB" w:rsidRDefault="000D16CB" w:rsidP="002A13EF">
      <w:pPr>
        <w:jc w:val="center"/>
      </w:pPr>
      <w:r>
        <w:t xml:space="preserve">y = </w:t>
      </w:r>
      <w:r>
        <w:t>¬</w:t>
      </w:r>
      <w:r>
        <w:t xml:space="preserve"> (</w:t>
      </w:r>
      <w:r>
        <w:t>¬</w:t>
      </w:r>
      <w:r>
        <w:t xml:space="preserve">a </w:t>
      </w:r>
      <w:r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</w:t>
      </w:r>
      <w:r>
        <w:t>¬</w:t>
      </w:r>
      <w:r>
        <w:t>b)</w:t>
      </w:r>
    </w:p>
    <w:tbl>
      <w:tblPr>
        <w:tblStyle w:val="Gitternetztabelle1hell"/>
        <w:tblW w:w="0" w:type="auto"/>
        <w:jc w:val="center"/>
        <w:tblLook w:val="04A0" w:firstRow="1" w:lastRow="0" w:firstColumn="1" w:lastColumn="0" w:noHBand="0" w:noVBand="1"/>
      </w:tblPr>
      <w:tblGrid>
        <w:gridCol w:w="609"/>
        <w:gridCol w:w="609"/>
        <w:gridCol w:w="609"/>
        <w:gridCol w:w="609"/>
      </w:tblGrid>
      <w:tr w:rsidR="002A13EF" w:rsidTr="009D1A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2A13EF" w:rsidRDefault="002A13EF" w:rsidP="005C4FBA">
            <w:r>
              <w:t>a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2A13EF" w:rsidRDefault="002A13EF" w:rsidP="005C4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2A13EF" w:rsidRDefault="002A13EF" w:rsidP="005C4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2A13EF" w:rsidRDefault="002A13EF" w:rsidP="005C4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2A13EF" w:rsidTr="009D1A8D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2A13EF" w:rsidRPr="005E680B" w:rsidRDefault="002A13EF" w:rsidP="005C4FBA">
            <w:pPr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2A13EF" w:rsidRDefault="002A13EF" w:rsidP="005C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2A13EF" w:rsidRDefault="002A13EF" w:rsidP="005C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2A13EF" w:rsidRDefault="002A13EF" w:rsidP="005C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2A13EF" w:rsidTr="009D1A8D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2A13EF" w:rsidRPr="005E680B" w:rsidRDefault="002A13EF" w:rsidP="005C4FBA">
            <w:pPr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2A13EF" w:rsidRDefault="002A13EF" w:rsidP="005C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2A13EF" w:rsidRDefault="002A13EF" w:rsidP="005C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2A13EF" w:rsidRDefault="002A13EF" w:rsidP="005C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A13EF" w:rsidTr="009D1A8D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2A13EF" w:rsidRPr="005E680B" w:rsidRDefault="002A13EF" w:rsidP="005C4FBA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2A13EF" w:rsidRDefault="002A13EF" w:rsidP="005C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2A13EF" w:rsidRDefault="002A13EF" w:rsidP="005C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2A13EF" w:rsidRDefault="002A13EF" w:rsidP="005C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A13EF" w:rsidTr="009D1A8D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2A13EF" w:rsidRPr="005E680B" w:rsidRDefault="002A13EF" w:rsidP="005C4FBA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2A13EF" w:rsidRDefault="002A13EF" w:rsidP="005C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2A13EF" w:rsidRDefault="002A13EF" w:rsidP="005C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2A13EF" w:rsidRDefault="002A13EF" w:rsidP="005C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2A13EF" w:rsidRPr="00D62F65" w:rsidRDefault="00D51DDF" w:rsidP="00D51DDF">
      <w:pPr>
        <w:jc w:val="center"/>
      </w:pPr>
      <w:r>
        <w:rPr>
          <w:noProof/>
          <w:lang w:eastAsia="de-DE"/>
        </w:rPr>
        <w:lastRenderedPageBreak/>
        <w:drawing>
          <wp:inline distT="0" distB="0" distL="0" distR="0" wp14:anchorId="44840AD2" wp14:editId="0CA3EF1C">
            <wp:extent cx="4581525" cy="25431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3F6" w:rsidRDefault="00CF03F6" w:rsidP="00CF03F6">
      <w:pPr>
        <w:pStyle w:val="berschrift2"/>
        <w:spacing w:before="480"/>
      </w:pPr>
      <w:r>
        <w:t>A3 XOR</w:t>
      </w:r>
    </w:p>
    <w:p w:rsidR="00CF03F6" w:rsidRDefault="00CF03F6" w:rsidP="00CF03F6">
      <w:pPr>
        <w:jc w:val="center"/>
      </w:pPr>
    </w:p>
    <w:p w:rsidR="00CF03F6" w:rsidRDefault="00CF03F6" w:rsidP="00CF03F6">
      <w:pPr>
        <w:jc w:val="center"/>
      </w:pPr>
      <w:r>
        <w:t xml:space="preserve">z = (a </w:t>
      </w:r>
      <w:r>
        <w:rPr>
          <w:rFonts w:ascii="Cambria Math" w:hAnsi="Cambria Math" w:cs="Cambria Math"/>
        </w:rPr>
        <w:t xml:space="preserve">∧ </w:t>
      </w:r>
      <w:r>
        <w:t xml:space="preserve">¬b) </w:t>
      </w:r>
      <w:r>
        <w:rPr>
          <w:rFonts w:ascii="Cambria Math" w:hAnsi="Cambria Math" w:cs="Cambria Math"/>
        </w:rPr>
        <w:t xml:space="preserve">∧ </w:t>
      </w:r>
      <w:r>
        <w:t xml:space="preserve">(¬a </w:t>
      </w:r>
      <w:r>
        <w:rPr>
          <w:rFonts w:ascii="Cambria Math" w:hAnsi="Cambria Math" w:cs="Cambria Math"/>
        </w:rPr>
        <w:t xml:space="preserve">∧ </w:t>
      </w:r>
      <w:r>
        <w:t>b)</w:t>
      </w:r>
    </w:p>
    <w:tbl>
      <w:tblPr>
        <w:tblStyle w:val="Gitternetztabelle1hell"/>
        <w:tblW w:w="0" w:type="auto"/>
        <w:jc w:val="center"/>
        <w:tblLook w:val="04A0" w:firstRow="1" w:lastRow="0" w:firstColumn="1" w:lastColumn="0" w:noHBand="0" w:noVBand="1"/>
      </w:tblPr>
      <w:tblGrid>
        <w:gridCol w:w="609"/>
        <w:gridCol w:w="609"/>
        <w:gridCol w:w="609"/>
      </w:tblGrid>
      <w:tr w:rsidR="00CF03F6" w:rsidTr="005E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CF03F6" w:rsidRDefault="00CF03F6" w:rsidP="005E4539">
            <w:r>
              <w:t>a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CF03F6" w:rsidRDefault="00CF03F6" w:rsidP="005E4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CF03F6" w:rsidRDefault="00CF03F6" w:rsidP="005E4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</w:tr>
      <w:tr w:rsidR="00CF03F6" w:rsidTr="005E4539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CF03F6" w:rsidRPr="005E680B" w:rsidRDefault="00CF03F6" w:rsidP="005E4539">
            <w:pPr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CF03F6" w:rsidRDefault="00CF03F6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CF03F6" w:rsidRDefault="00CF03F6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F03F6" w:rsidTr="005E4539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CF03F6" w:rsidRPr="005E680B" w:rsidRDefault="00CF03F6" w:rsidP="005E4539">
            <w:pPr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CF03F6" w:rsidRDefault="00CF03F6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CF03F6" w:rsidRDefault="00CF03F6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F03F6" w:rsidTr="005E4539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CF03F6" w:rsidRPr="005E680B" w:rsidRDefault="00CF03F6" w:rsidP="005E4539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CF03F6" w:rsidRDefault="00CF03F6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CF03F6" w:rsidRDefault="00CF03F6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F03F6" w:rsidTr="005E4539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CF03F6" w:rsidRPr="005E680B" w:rsidRDefault="00CF03F6" w:rsidP="005E4539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CF03F6" w:rsidRDefault="00CF03F6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CF03F6" w:rsidRDefault="00CF03F6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CF03F6" w:rsidRDefault="00CF03F6" w:rsidP="00CF03F6">
      <w:pPr>
        <w:jc w:val="center"/>
      </w:pPr>
    </w:p>
    <w:p w:rsidR="00CF03F6" w:rsidRPr="00D62F65" w:rsidRDefault="00CF03F6" w:rsidP="00CF03F6">
      <w:pPr>
        <w:jc w:val="center"/>
      </w:pPr>
      <w:r>
        <w:rPr>
          <w:noProof/>
          <w:lang w:eastAsia="de-DE"/>
        </w:rPr>
        <w:drawing>
          <wp:inline distT="0" distB="0" distL="0" distR="0" wp14:anchorId="676E9C81" wp14:editId="1976FEAC">
            <wp:extent cx="4629150" cy="20955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3F6" w:rsidRPr="002A13EF" w:rsidRDefault="00CF03F6" w:rsidP="00CF03F6"/>
    <w:p w:rsidR="006331C0" w:rsidRDefault="006331C0">
      <w:pPr>
        <w:rPr>
          <w:rFonts w:ascii="Calibri" w:hAnsi="Calibri" w:cs="Arial"/>
          <w:b/>
          <w:caps/>
          <w:color w:val="984806" w:themeColor="accent6" w:themeShade="80"/>
          <w:sz w:val="24"/>
        </w:rPr>
      </w:pPr>
      <w:r>
        <w:br w:type="page"/>
      </w:r>
    </w:p>
    <w:p w:rsidR="00CF03F6" w:rsidRDefault="00CF03F6" w:rsidP="00CF03F6">
      <w:pPr>
        <w:pStyle w:val="berschrift2"/>
        <w:spacing w:before="480"/>
      </w:pPr>
      <w:r>
        <w:lastRenderedPageBreak/>
        <w:t>A4</w:t>
      </w:r>
      <w:r>
        <w:t xml:space="preserve"> </w:t>
      </w:r>
      <w:r>
        <w:t>ADRESSDECODIERER</w:t>
      </w:r>
    </w:p>
    <w:p w:rsidR="00CF03F6" w:rsidRDefault="00CF03F6" w:rsidP="00CF03F6">
      <w:pPr>
        <w:jc w:val="center"/>
      </w:pPr>
    </w:p>
    <w:p w:rsidR="00CF03F6" w:rsidRDefault="00CF03F6" w:rsidP="00CF03F6">
      <w:pPr>
        <w:jc w:val="center"/>
      </w:pPr>
      <w:r>
        <w:t xml:space="preserve">z = </w:t>
      </w:r>
      <w:r w:rsidR="00727204">
        <w:t xml:space="preserve">a </w:t>
      </w:r>
      <w:r w:rsidR="00727204">
        <w:rPr>
          <w:rFonts w:ascii="Cambria Math" w:hAnsi="Cambria Math" w:cs="Cambria Math"/>
        </w:rPr>
        <w:t>∧</w:t>
      </w:r>
      <w:r w:rsidR="00727204">
        <w:rPr>
          <w:rFonts w:ascii="Cambria Math" w:hAnsi="Cambria Math" w:cs="Cambria Math"/>
        </w:rPr>
        <w:t xml:space="preserve"> b</w:t>
      </w:r>
    </w:p>
    <w:p w:rsidR="00F8650E" w:rsidRDefault="00F8650E" w:rsidP="00081E05">
      <w:pPr>
        <w:jc w:val="center"/>
      </w:pPr>
      <w:r>
        <w:t xml:space="preserve">y = </w:t>
      </w:r>
      <w:r w:rsidR="00BD59B4">
        <w:t>¬</w:t>
      </w:r>
      <w:r w:rsidR="00081E05">
        <w:t xml:space="preserve">a </w:t>
      </w:r>
      <w:r w:rsidR="00081E05">
        <w:rPr>
          <w:rFonts w:ascii="Cambria Math" w:hAnsi="Cambria Math" w:cs="Cambria Math"/>
        </w:rPr>
        <w:t>∧ b</w:t>
      </w:r>
    </w:p>
    <w:p w:rsidR="00F8650E" w:rsidRDefault="00F8650E" w:rsidP="00081E05">
      <w:pPr>
        <w:jc w:val="center"/>
      </w:pPr>
      <w:r>
        <w:t xml:space="preserve">x = </w:t>
      </w:r>
      <w:r w:rsidR="00081E05">
        <w:t xml:space="preserve">a </w:t>
      </w:r>
      <w:r w:rsidR="00081E05">
        <w:rPr>
          <w:rFonts w:ascii="Cambria Math" w:hAnsi="Cambria Math" w:cs="Cambria Math"/>
        </w:rPr>
        <w:t xml:space="preserve">∧ </w:t>
      </w:r>
      <w:r w:rsidR="00081E05">
        <w:t>¬</w:t>
      </w:r>
      <w:r w:rsidR="00081E05">
        <w:rPr>
          <w:rFonts w:ascii="Cambria Math" w:hAnsi="Cambria Math" w:cs="Cambria Math"/>
        </w:rPr>
        <w:t>b</w:t>
      </w:r>
    </w:p>
    <w:p w:rsidR="00F8650E" w:rsidRDefault="00F8650E" w:rsidP="00CF03F6">
      <w:pPr>
        <w:jc w:val="center"/>
      </w:pPr>
      <w:r>
        <w:t xml:space="preserve">w = </w:t>
      </w:r>
      <w:r w:rsidR="00BD59B4">
        <w:t>¬</w:t>
      </w:r>
      <w:r w:rsidR="00727204">
        <w:t xml:space="preserve">a </w:t>
      </w:r>
      <w:r w:rsidR="00727204">
        <w:rPr>
          <w:rFonts w:ascii="Cambria Math" w:hAnsi="Cambria Math" w:cs="Cambria Math"/>
        </w:rPr>
        <w:t xml:space="preserve">∧ </w:t>
      </w:r>
      <w:r w:rsidR="00BD59B4">
        <w:t>¬</w:t>
      </w:r>
      <w:r w:rsidR="00727204">
        <w:t>b</w:t>
      </w:r>
    </w:p>
    <w:tbl>
      <w:tblPr>
        <w:tblStyle w:val="Gitternetztabelle1hell"/>
        <w:tblW w:w="0" w:type="auto"/>
        <w:jc w:val="center"/>
        <w:tblLook w:val="04A0" w:firstRow="1" w:lastRow="0" w:firstColumn="1" w:lastColumn="0" w:noHBand="0" w:noVBand="1"/>
      </w:tblPr>
      <w:tblGrid>
        <w:gridCol w:w="609"/>
        <w:gridCol w:w="609"/>
        <w:gridCol w:w="609"/>
        <w:gridCol w:w="609"/>
        <w:gridCol w:w="609"/>
        <w:gridCol w:w="609"/>
      </w:tblGrid>
      <w:tr w:rsidR="00991836" w:rsidTr="008B4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991836" w:rsidRDefault="00991836" w:rsidP="005E4539">
            <w:r>
              <w:t>b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991836" w:rsidRDefault="00991836" w:rsidP="005E4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991836" w:rsidRDefault="00991836" w:rsidP="005E4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991836" w:rsidRDefault="00404091" w:rsidP="005E4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991836" w:rsidRDefault="00991836" w:rsidP="005E4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991836" w:rsidRDefault="00404091" w:rsidP="005E4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</w:tr>
      <w:tr w:rsidR="00991836" w:rsidTr="008B4B61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991836" w:rsidRPr="005E680B" w:rsidRDefault="00991836" w:rsidP="005E4539">
            <w:pPr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991836" w:rsidRDefault="00991836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991836" w:rsidRDefault="00404091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991836" w:rsidRDefault="00404091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991836" w:rsidRDefault="00404091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991836" w:rsidRDefault="00404091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91836" w:rsidTr="008B4B61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991836" w:rsidRPr="005E680B" w:rsidRDefault="00991836" w:rsidP="005E4539">
            <w:pPr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991836" w:rsidRDefault="00991836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991836" w:rsidRDefault="00404091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991836" w:rsidRDefault="00BD59B4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991836" w:rsidRDefault="00BD59B4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991836" w:rsidRDefault="00404091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91836" w:rsidTr="008B4B61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991836" w:rsidRPr="005E680B" w:rsidRDefault="00991836" w:rsidP="005E4539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991836" w:rsidRDefault="00991836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991836" w:rsidRDefault="00404091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991836" w:rsidRDefault="00BD59B4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991836" w:rsidRDefault="00BD59B4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991836" w:rsidRDefault="00404091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91836" w:rsidTr="008B4B61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991836" w:rsidRPr="005E680B" w:rsidRDefault="00991836" w:rsidP="005E4539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991836" w:rsidRDefault="00991836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991836" w:rsidRDefault="00404091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991836" w:rsidRDefault="00404091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991836" w:rsidRDefault="00404091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991836" w:rsidRDefault="00404091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CF03F6" w:rsidRDefault="00CF03F6" w:rsidP="00CF03F6">
      <w:pPr>
        <w:jc w:val="center"/>
      </w:pPr>
    </w:p>
    <w:p w:rsidR="00CF03F6" w:rsidRPr="00D62F65" w:rsidRDefault="00D03F88" w:rsidP="00CF03F6">
      <w:pPr>
        <w:jc w:val="center"/>
      </w:pPr>
      <w:r>
        <w:rPr>
          <w:noProof/>
          <w:lang w:eastAsia="de-DE"/>
        </w:rPr>
        <w:drawing>
          <wp:inline distT="0" distB="0" distL="0" distR="0" wp14:anchorId="0C718252" wp14:editId="341CB92A">
            <wp:extent cx="3800475" cy="2981325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29" w:rsidRDefault="00670529">
      <w:pPr>
        <w:rPr>
          <w:rFonts w:ascii="Calibri" w:hAnsi="Calibri" w:cs="Arial"/>
          <w:b/>
          <w:caps/>
          <w:color w:val="984806" w:themeColor="accent6" w:themeShade="80"/>
          <w:sz w:val="24"/>
        </w:rPr>
      </w:pPr>
      <w:r>
        <w:br w:type="page"/>
      </w:r>
    </w:p>
    <w:p w:rsidR="006331C0" w:rsidRDefault="006331C0" w:rsidP="006331C0">
      <w:pPr>
        <w:pStyle w:val="berschrift2"/>
        <w:spacing w:before="480"/>
      </w:pPr>
      <w:r>
        <w:lastRenderedPageBreak/>
        <w:t>A5</w:t>
      </w:r>
      <w:r>
        <w:t xml:space="preserve"> </w:t>
      </w:r>
      <w:r w:rsidRPr="006331C0">
        <w:t>1-BIT-KOMPARATOR</w:t>
      </w:r>
    </w:p>
    <w:p w:rsidR="006331C0" w:rsidRDefault="000849B3" w:rsidP="006331C0">
      <w:pPr>
        <w:jc w:val="center"/>
      </w:pPr>
      <w:r>
        <w:t xml:space="preserve">a </w:t>
      </w:r>
      <w:r>
        <w:rPr>
          <w:rFonts w:ascii="Cambria Math" w:hAnsi="Cambria Math" w:cs="Cambria Math"/>
        </w:rPr>
        <w:t>∧ b</w:t>
      </w:r>
      <w:r w:rsidRPr="000849B3">
        <w:t xml:space="preserve"> </w:t>
      </w:r>
      <w:r>
        <w:t xml:space="preserve">a </w:t>
      </w:r>
      <w:r>
        <w:rPr>
          <w:rFonts w:ascii="Cambria Math" w:hAnsi="Cambria Math" w:cs="Cambria Math"/>
        </w:rPr>
        <w:t xml:space="preserve">∧ </w:t>
      </w:r>
      <w:r>
        <w:t>¬</w:t>
      </w:r>
      <w:r>
        <w:rPr>
          <w:rFonts w:ascii="Cambria Math" w:hAnsi="Cambria Math" w:cs="Cambria Math"/>
        </w:rPr>
        <w:t>b</w:t>
      </w:r>
    </w:p>
    <w:p w:rsidR="006331C0" w:rsidRDefault="006331C0" w:rsidP="006331C0">
      <w:pPr>
        <w:jc w:val="center"/>
      </w:pPr>
      <w:r>
        <w:t xml:space="preserve">z = </w:t>
      </w:r>
      <w:r w:rsidR="00FA44E2">
        <w:t xml:space="preserve">(a </w:t>
      </w:r>
      <w:r w:rsidR="00FA44E2">
        <w:rPr>
          <w:rFonts w:ascii="Cambria Math" w:hAnsi="Cambria Math" w:cs="Cambria Math"/>
        </w:rPr>
        <w:t xml:space="preserve">∧ </w:t>
      </w:r>
      <w:r w:rsidR="00FA44E2">
        <w:t>¬b</w:t>
      </w:r>
      <w:r w:rsidR="00FA44E2">
        <w:t>)</w:t>
      </w:r>
    </w:p>
    <w:p w:rsidR="006331C0" w:rsidRDefault="006331C0" w:rsidP="006331C0">
      <w:pPr>
        <w:jc w:val="center"/>
      </w:pPr>
      <w:r>
        <w:t xml:space="preserve">y = </w:t>
      </w:r>
      <w:r w:rsidR="000849B3">
        <w:t>¬</w:t>
      </w:r>
      <w:r w:rsidR="000849B3">
        <w:t xml:space="preserve"> (</w:t>
      </w:r>
      <w:r w:rsidR="000849B3">
        <w:t xml:space="preserve">(a </w:t>
      </w:r>
      <w:r w:rsidR="000849B3">
        <w:rPr>
          <w:rFonts w:ascii="Cambria Math" w:hAnsi="Cambria Math" w:cs="Cambria Math"/>
        </w:rPr>
        <w:t xml:space="preserve">∧ </w:t>
      </w:r>
      <w:r w:rsidR="000849B3">
        <w:t xml:space="preserve">¬b) </w:t>
      </w:r>
      <w:r w:rsidR="000849B3">
        <w:rPr>
          <w:rFonts w:ascii="Cambria Math" w:hAnsi="Cambria Math" w:cs="Cambria Math"/>
        </w:rPr>
        <w:t xml:space="preserve">∧ </w:t>
      </w:r>
      <w:r w:rsidR="000849B3">
        <w:t xml:space="preserve">(¬a </w:t>
      </w:r>
      <w:r w:rsidR="000849B3">
        <w:rPr>
          <w:rFonts w:ascii="Cambria Math" w:hAnsi="Cambria Math" w:cs="Cambria Math"/>
        </w:rPr>
        <w:t xml:space="preserve">∧ </w:t>
      </w:r>
      <w:r w:rsidR="000849B3">
        <w:t>b)</w:t>
      </w:r>
      <w:r w:rsidR="000849B3">
        <w:t>)</w:t>
      </w:r>
    </w:p>
    <w:p w:rsidR="006331C0" w:rsidRDefault="006331C0" w:rsidP="006331C0">
      <w:pPr>
        <w:jc w:val="center"/>
      </w:pPr>
      <w:r>
        <w:t xml:space="preserve">x = </w:t>
      </w:r>
      <w:r w:rsidR="00FA44E2">
        <w:t>(</w:t>
      </w:r>
      <w:r w:rsidR="00FA44E2">
        <w:t xml:space="preserve">¬a </w:t>
      </w:r>
      <w:r w:rsidR="00FA44E2">
        <w:rPr>
          <w:rFonts w:ascii="Cambria Math" w:hAnsi="Cambria Math" w:cs="Cambria Math"/>
        </w:rPr>
        <w:t xml:space="preserve">∧ </w:t>
      </w:r>
      <w:r w:rsidR="00FA44E2">
        <w:t>b</w:t>
      </w:r>
      <w:r w:rsidR="00FA44E2">
        <w:t>)</w:t>
      </w:r>
    </w:p>
    <w:tbl>
      <w:tblPr>
        <w:tblStyle w:val="Gitternetztabelle1hell"/>
        <w:tblW w:w="0" w:type="auto"/>
        <w:jc w:val="center"/>
        <w:tblLook w:val="04A0" w:firstRow="1" w:lastRow="0" w:firstColumn="1" w:lastColumn="0" w:noHBand="0" w:noVBand="1"/>
      </w:tblPr>
      <w:tblGrid>
        <w:gridCol w:w="609"/>
        <w:gridCol w:w="609"/>
        <w:gridCol w:w="609"/>
        <w:gridCol w:w="609"/>
        <w:gridCol w:w="609"/>
      </w:tblGrid>
      <w:tr w:rsidR="006331C0" w:rsidTr="005E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6331C0" w:rsidRDefault="006331C0" w:rsidP="005E4539">
            <w:r>
              <w:br w:type="page"/>
            </w:r>
            <w:r>
              <w:t>b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6331C0" w:rsidRDefault="006331C0" w:rsidP="005E4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6331C0" w:rsidRDefault="006331C0" w:rsidP="005E4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6331C0" w:rsidRDefault="006331C0" w:rsidP="005E4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6331C0" w:rsidRDefault="006331C0" w:rsidP="005E4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6331C0" w:rsidTr="005E4539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6331C0" w:rsidRPr="005E680B" w:rsidRDefault="006331C0" w:rsidP="005E4539">
            <w:pPr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6331C0" w:rsidRDefault="006331C0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6331C0" w:rsidRDefault="00FA44E2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6331C0" w:rsidRDefault="000849B3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6331C0" w:rsidRDefault="00FA44E2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bookmarkStart w:id="0" w:name="_GoBack"/>
            <w:bookmarkEnd w:id="0"/>
          </w:p>
        </w:tc>
      </w:tr>
      <w:tr w:rsidR="006331C0" w:rsidTr="005E4539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6331C0" w:rsidRPr="005E680B" w:rsidRDefault="006331C0" w:rsidP="005E4539">
            <w:pPr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6331C0" w:rsidRDefault="006331C0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6331C0" w:rsidRDefault="00FA44E2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6331C0" w:rsidRDefault="000849B3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6331C0" w:rsidRDefault="00FA44E2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6331C0" w:rsidTr="005E4539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6331C0" w:rsidRPr="005E680B" w:rsidRDefault="006331C0" w:rsidP="005E4539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6331C0" w:rsidRDefault="006331C0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6331C0" w:rsidRDefault="00FA44E2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6331C0" w:rsidRDefault="000849B3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6331C0" w:rsidRDefault="00FA44E2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331C0" w:rsidTr="005E4539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6331C0" w:rsidRPr="005E680B" w:rsidRDefault="006331C0" w:rsidP="005E4539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:rsidR="006331C0" w:rsidRDefault="006331C0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6331C0" w:rsidRDefault="00FA44E2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6331C0" w:rsidRDefault="000849B3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9" w:type="dxa"/>
            <w:tcBorders>
              <w:left w:val="single" w:sz="4" w:space="0" w:color="auto"/>
            </w:tcBorders>
          </w:tcPr>
          <w:p w:rsidR="006331C0" w:rsidRDefault="00FA44E2" w:rsidP="005E4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6331C0" w:rsidRDefault="006331C0" w:rsidP="006331C0">
      <w:pPr>
        <w:jc w:val="center"/>
      </w:pPr>
    </w:p>
    <w:p w:rsidR="006331C0" w:rsidRPr="00D62F65" w:rsidRDefault="006331C0" w:rsidP="006331C0">
      <w:pPr>
        <w:jc w:val="center"/>
      </w:pPr>
      <w:r>
        <w:rPr>
          <w:noProof/>
          <w:lang w:eastAsia="de-DE"/>
        </w:rPr>
        <w:drawing>
          <wp:inline distT="0" distB="0" distL="0" distR="0" wp14:anchorId="05497103" wp14:editId="0F314409">
            <wp:extent cx="3790950" cy="161925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3F6" w:rsidRPr="002A13EF" w:rsidRDefault="00CF03F6" w:rsidP="00CF03F6"/>
    <w:p w:rsidR="000B6705" w:rsidRPr="002A13EF" w:rsidRDefault="000B6705" w:rsidP="002A13EF"/>
    <w:sectPr w:rsidR="000B6705" w:rsidRPr="002A13EF" w:rsidSect="0086250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1276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629" w:rsidRDefault="00272629" w:rsidP="00AB44B1">
      <w:pPr>
        <w:spacing w:after="0" w:line="240" w:lineRule="auto"/>
      </w:pPr>
      <w:r>
        <w:separator/>
      </w:r>
    </w:p>
  </w:endnote>
  <w:endnote w:type="continuationSeparator" w:id="0">
    <w:p w:rsidR="00272629" w:rsidRDefault="00272629" w:rsidP="00AB4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CC7" w:rsidRDefault="00070CC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642" w:rsidRPr="00C85FE6" w:rsidRDefault="00272629" w:rsidP="00504B6C">
    <w:pPr>
      <w:pStyle w:val="Fuzeile"/>
      <w:tabs>
        <w:tab w:val="clear" w:pos="2014"/>
        <w:tab w:val="center" w:pos="4111"/>
      </w:tabs>
      <w:rPr>
        <w:rFonts w:cs="Arial"/>
      </w:rPr>
    </w:pPr>
    <w:r>
      <w:rPr>
        <w:rFonts w:cs="Arial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70pt;margin-top:781.3pt;width:460.5pt;height:21.45pt;z-index:-251658752;mso-position-horizontal-relative:page;mso-position-vertical-relative:page">
          <v:imagedata r:id="rId1" o:title=""/>
          <w10:wrap anchorx="page" anchory="page"/>
        </v:shape>
        <o:OLEObject Type="Embed" ProgID="Visio.Drawing.11" ShapeID="_x0000_s2049" DrawAspect="Content" ObjectID="_1586251398" r:id="rId2"/>
      </w:object>
    </w:r>
    <w:r w:rsidR="00D652C7" w:rsidRPr="00C85FE6">
      <w:rPr>
        <w:rFonts w:cs="Arial"/>
      </w:rPr>
      <w:t>Schleyer</w:t>
    </w:r>
    <w:r w:rsidR="00504B6C">
      <w:rPr>
        <w:rFonts w:cs="Arial"/>
      </w:rPr>
      <w:tab/>
      <w:t xml:space="preserve">Version </w:t>
    </w:r>
    <w:r w:rsidR="00504B6C">
      <w:fldChar w:fldCharType="begin"/>
    </w:r>
    <w:r w:rsidR="00504B6C">
      <w:instrText xml:space="preserve"> SAVEDATE  \@ "yyyyMMdd" </w:instrText>
    </w:r>
    <w:r w:rsidR="00504B6C">
      <w:fldChar w:fldCharType="separate"/>
    </w:r>
    <w:r w:rsidR="00767FF4">
      <w:t>20180419</w:t>
    </w:r>
    <w:r w:rsidR="00504B6C">
      <w:fldChar w:fldCharType="end"/>
    </w:r>
    <w:r w:rsidR="00504B6C">
      <w:tab/>
    </w:r>
    <w:r w:rsidR="00504B6C">
      <w:rPr>
        <w:rFonts w:cs="Arial"/>
      </w:rPr>
      <w:fldChar w:fldCharType="begin"/>
    </w:r>
    <w:r w:rsidR="00504B6C">
      <w:rPr>
        <w:rFonts w:cs="Arial"/>
      </w:rPr>
      <w:instrText xml:space="preserve"> FILENAME   \* MERGEFORMAT </w:instrText>
    </w:r>
    <w:r w:rsidR="00504B6C">
      <w:rPr>
        <w:rFonts w:cs="Arial"/>
      </w:rPr>
      <w:fldChar w:fldCharType="separate"/>
    </w:r>
    <w:r w:rsidR="00431B4C">
      <w:rPr>
        <w:rFonts w:cs="Arial"/>
      </w:rPr>
      <w:t>Laborprotokoll.docx</w:t>
    </w:r>
    <w:r w:rsidR="00504B6C">
      <w:rPr>
        <w:rFonts w:cs="Ari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CC7" w:rsidRDefault="00070CC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629" w:rsidRDefault="00272629" w:rsidP="00AB44B1">
      <w:pPr>
        <w:spacing w:after="0" w:line="240" w:lineRule="auto"/>
      </w:pPr>
      <w:r>
        <w:separator/>
      </w:r>
    </w:p>
  </w:footnote>
  <w:footnote w:type="continuationSeparator" w:id="0">
    <w:p w:rsidR="00272629" w:rsidRDefault="00272629" w:rsidP="00AB4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CC7" w:rsidRDefault="00070CC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2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390"/>
      <w:gridCol w:w="1695"/>
      <w:gridCol w:w="1695"/>
      <w:gridCol w:w="1272"/>
      <w:gridCol w:w="1162"/>
    </w:tblGrid>
    <w:tr w:rsidR="002F7F4E" w:rsidRPr="00C85FE6" w:rsidTr="002F7F4E">
      <w:trPr>
        <w:trHeight w:val="848"/>
      </w:trPr>
      <w:tc>
        <w:tcPr>
          <w:tcW w:w="3390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2F7F4E" w:rsidRPr="00D21C04" w:rsidRDefault="002F7F4E" w:rsidP="002F7F4E">
          <w:pPr>
            <w:pStyle w:val="Kopfzeileberschrift"/>
          </w:pPr>
          <w:r>
            <w:t>ITS</w:t>
          </w:r>
        </w:p>
        <w:p w:rsidR="002F7F4E" w:rsidRPr="00D21C04" w:rsidRDefault="002F7F4E" w:rsidP="002F7F4E">
          <w:pPr>
            <w:pStyle w:val="KopfzeileUntertitel"/>
          </w:pPr>
          <w:r>
            <w:t>Lernfeld 4: Einfache IT-Systeme</w:t>
          </w:r>
        </w:p>
      </w:tc>
      <w:tc>
        <w:tcPr>
          <w:tcW w:w="3390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D62F65" w:rsidRDefault="00D62F65" w:rsidP="002F7F4E">
          <w:pPr>
            <w:pStyle w:val="KopfzeileUntertitel"/>
            <w:rPr>
              <w:color w:val="C00000"/>
              <w:sz w:val="24"/>
              <w:szCs w:val="24"/>
            </w:rPr>
          </w:pPr>
          <w:r>
            <w:rPr>
              <w:color w:val="C00000"/>
              <w:sz w:val="24"/>
              <w:szCs w:val="24"/>
            </w:rPr>
            <w:t>Digitaltechnik</w:t>
          </w:r>
        </w:p>
        <w:p w:rsidR="002F7F4E" w:rsidRPr="00D21C04" w:rsidRDefault="00070CC7" w:rsidP="002F7F4E">
          <w:pPr>
            <w:pStyle w:val="KopfzeileUntertitel"/>
          </w:pPr>
          <w:r>
            <w:t>Schaltungsanalyse</w:t>
          </w:r>
        </w:p>
      </w:tc>
      <w:tc>
        <w:tcPr>
          <w:tcW w:w="2434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2F7F4E" w:rsidRPr="00C85FE6" w:rsidRDefault="002F7F4E" w:rsidP="002F7F4E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sz w:val="2"/>
              <w:szCs w:val="2"/>
            </w:rPr>
          </w:pPr>
          <w:r w:rsidRPr="00C85FE6">
            <w:rPr>
              <w:rFonts w:ascii="Arial" w:hAnsi="Arial" w:cs="Arial"/>
            </w:rPr>
            <w:object w:dxaOrig="7663" w:dyaOrig="227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0.2pt;height:32.85pt">
                <v:imagedata r:id="rId1" o:title=""/>
              </v:shape>
              <o:OLEObject Type="Embed" ProgID="Visio.Drawing.11" ShapeID="_x0000_i1025" DrawAspect="Content" ObjectID="_1586251397" r:id="rId2"/>
            </w:object>
          </w:r>
        </w:p>
      </w:tc>
    </w:tr>
    <w:tr w:rsidR="004410B5" w:rsidRPr="00C85FE6" w:rsidTr="002F7F4E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trHeight w:val="227"/>
      </w:trPr>
      <w:tc>
        <w:tcPr>
          <w:tcW w:w="3390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</w:tcPr>
        <w:p w:rsidR="004410B5" w:rsidRPr="00C85FE6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695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:rsidR="004410B5" w:rsidRPr="00C85FE6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695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:rsidR="004410B5" w:rsidRPr="00C85FE6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27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:rsidR="004410B5" w:rsidRPr="00C85FE6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162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:rsidR="004410B5" w:rsidRPr="00C85FE6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</w:tr>
    <w:tr w:rsidR="00D60644" w:rsidRPr="00C85FE6" w:rsidTr="002F7F4E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390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C85FE6" w:rsidRDefault="0021676E" w:rsidP="00D21C04">
          <w:pPr>
            <w:pStyle w:val="KopfzeileInfos"/>
          </w:pPr>
          <w:r w:rsidRPr="00C85FE6">
            <w:t>Name:</w:t>
          </w:r>
          <w:r w:rsidR="00D828B7">
            <w:t xml:space="preserve"> Heimbrodt Marvin</w:t>
          </w:r>
        </w:p>
      </w:tc>
      <w:tc>
        <w:tcPr>
          <w:tcW w:w="169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C85FE6" w:rsidRDefault="0021676E" w:rsidP="00504B6C">
          <w:pPr>
            <w:pStyle w:val="KopfzeileInfos"/>
          </w:pPr>
          <w:r w:rsidRPr="00C85FE6">
            <w:t>Datum:</w:t>
          </w:r>
          <w:r w:rsidR="00EC4925" w:rsidRPr="00C85FE6">
            <w:t xml:space="preserve"> </w:t>
          </w:r>
        </w:p>
      </w:tc>
      <w:tc>
        <w:tcPr>
          <w:tcW w:w="169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C85FE6" w:rsidRDefault="0021676E" w:rsidP="00D21C04">
          <w:pPr>
            <w:pStyle w:val="KopfzeileInfos"/>
          </w:pPr>
          <w:r w:rsidRPr="00C85FE6">
            <w:t>Klasse:</w:t>
          </w:r>
          <w:r w:rsidR="00D828B7">
            <w:t xml:space="preserve"> FSC81</w:t>
          </w:r>
        </w:p>
      </w:tc>
      <w:tc>
        <w:tcPr>
          <w:tcW w:w="127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C85FE6" w:rsidRDefault="0021676E" w:rsidP="00D21C04">
          <w:pPr>
            <w:pStyle w:val="KopfzeileInfos"/>
          </w:pPr>
          <w:r w:rsidRPr="00C85FE6">
            <w:t>Blatt Nr.:</w:t>
          </w:r>
          <w:r w:rsidR="008C60E0" w:rsidRPr="00C85FE6">
            <w:t xml:space="preserve"> </w:t>
          </w:r>
          <w:r w:rsidR="00EC4925" w:rsidRPr="00C85FE6">
            <w:fldChar w:fldCharType="begin"/>
          </w:r>
          <w:r w:rsidR="00EC4925" w:rsidRPr="00C85FE6">
            <w:instrText xml:space="preserve"> PAGE   \* MERGEFORMAT </w:instrText>
          </w:r>
          <w:r w:rsidR="00EC4925" w:rsidRPr="00C85FE6">
            <w:fldChar w:fldCharType="separate"/>
          </w:r>
          <w:r w:rsidR="00FA44E2">
            <w:rPr>
              <w:noProof/>
            </w:rPr>
            <w:t>4</w:t>
          </w:r>
          <w:r w:rsidR="00EC4925" w:rsidRPr="00C85FE6">
            <w:fldChar w:fldCharType="end"/>
          </w:r>
          <w:r w:rsidR="008C60E0" w:rsidRPr="00C85FE6">
            <w:t>/</w:t>
          </w:r>
          <w:fldSimple w:instr=" NUMPAGES   \* MERGEFORMAT ">
            <w:r w:rsidR="00FA44E2">
              <w:rPr>
                <w:noProof/>
              </w:rPr>
              <w:t>4</w:t>
            </w:r>
          </w:fldSimple>
        </w:p>
      </w:tc>
      <w:tc>
        <w:tcPr>
          <w:tcW w:w="116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C85FE6" w:rsidRDefault="0021676E" w:rsidP="00D21C04">
          <w:pPr>
            <w:pStyle w:val="KopfzeileInfos"/>
          </w:pPr>
          <w:r w:rsidRPr="00C85FE6">
            <w:t>Lfd. Nr.:</w:t>
          </w:r>
        </w:p>
      </w:tc>
    </w:tr>
  </w:tbl>
  <w:p w:rsidR="0039103E" w:rsidRPr="00C85FE6" w:rsidRDefault="0039103E" w:rsidP="0039103E">
    <w:pPr>
      <w:pStyle w:val="Kopfzeile"/>
      <w:rPr>
        <w:rFonts w:ascii="Arial" w:hAnsi="Arial" w:cs="Arial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CC7" w:rsidRDefault="00070CC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F7CF6"/>
    <w:multiLevelType w:val="hybridMultilevel"/>
    <w:tmpl w:val="5DBEDEA8"/>
    <w:lvl w:ilvl="0" w:tplc="0052B2F2">
      <w:start w:val="1"/>
      <w:numFmt w:val="bullet"/>
      <w:pStyle w:val="Listenabsatz"/>
      <w:lvlText w:val=""/>
      <w:lvlJc w:val="left"/>
      <w:pPr>
        <w:ind w:left="140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activeWritingStyle w:appName="MSWord" w:lang="de-DE" w:vendorID="64" w:dllVersion="131078" w:nlCheck="1" w:checkStyle="0"/>
  <w:attachedTemplate r:id="rId1"/>
  <w:defaultTabStop w:val="709"/>
  <w:autoHyphenation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F4E"/>
    <w:rsid w:val="00004904"/>
    <w:rsid w:val="000129F7"/>
    <w:rsid w:val="00054F05"/>
    <w:rsid w:val="00070CC7"/>
    <w:rsid w:val="0007299C"/>
    <w:rsid w:val="00081E05"/>
    <w:rsid w:val="000849B3"/>
    <w:rsid w:val="000927B5"/>
    <w:rsid w:val="000B6705"/>
    <w:rsid w:val="000C040D"/>
    <w:rsid w:val="000D1650"/>
    <w:rsid w:val="000D16CB"/>
    <w:rsid w:val="000E22F4"/>
    <w:rsid w:val="000F119A"/>
    <w:rsid w:val="000F12F2"/>
    <w:rsid w:val="000F4703"/>
    <w:rsid w:val="0012014E"/>
    <w:rsid w:val="001227AC"/>
    <w:rsid w:val="00126AA9"/>
    <w:rsid w:val="00133FB1"/>
    <w:rsid w:val="00135C8C"/>
    <w:rsid w:val="00136E44"/>
    <w:rsid w:val="00141FFB"/>
    <w:rsid w:val="001562AF"/>
    <w:rsid w:val="00177CDA"/>
    <w:rsid w:val="001861E2"/>
    <w:rsid w:val="00191848"/>
    <w:rsid w:val="001A4D16"/>
    <w:rsid w:val="001D7E1C"/>
    <w:rsid w:val="001F1F16"/>
    <w:rsid w:val="001F4D85"/>
    <w:rsid w:val="00211610"/>
    <w:rsid w:val="0021676E"/>
    <w:rsid w:val="00242806"/>
    <w:rsid w:val="00272629"/>
    <w:rsid w:val="00287A53"/>
    <w:rsid w:val="00290DF9"/>
    <w:rsid w:val="00292CCB"/>
    <w:rsid w:val="002A13EF"/>
    <w:rsid w:val="002A4DDA"/>
    <w:rsid w:val="002C1AF9"/>
    <w:rsid w:val="002C5BCE"/>
    <w:rsid w:val="002F440D"/>
    <w:rsid w:val="002F7F4E"/>
    <w:rsid w:val="00337F18"/>
    <w:rsid w:val="00346705"/>
    <w:rsid w:val="003526EC"/>
    <w:rsid w:val="003529A9"/>
    <w:rsid w:val="003760C3"/>
    <w:rsid w:val="0039103E"/>
    <w:rsid w:val="003D6C8E"/>
    <w:rsid w:val="003E009F"/>
    <w:rsid w:val="003E0291"/>
    <w:rsid w:val="003E5795"/>
    <w:rsid w:val="00404091"/>
    <w:rsid w:val="00405506"/>
    <w:rsid w:val="00406642"/>
    <w:rsid w:val="00416A22"/>
    <w:rsid w:val="00417990"/>
    <w:rsid w:val="0042727C"/>
    <w:rsid w:val="00431B4C"/>
    <w:rsid w:val="004410B5"/>
    <w:rsid w:val="004470BA"/>
    <w:rsid w:val="00473F8A"/>
    <w:rsid w:val="00491A88"/>
    <w:rsid w:val="004B21BB"/>
    <w:rsid w:val="004C00FD"/>
    <w:rsid w:val="004C14D0"/>
    <w:rsid w:val="00502794"/>
    <w:rsid w:val="00504B6C"/>
    <w:rsid w:val="005055B3"/>
    <w:rsid w:val="005143CD"/>
    <w:rsid w:val="00521D7D"/>
    <w:rsid w:val="00533DCA"/>
    <w:rsid w:val="00546591"/>
    <w:rsid w:val="005505BB"/>
    <w:rsid w:val="00552ECA"/>
    <w:rsid w:val="00555E46"/>
    <w:rsid w:val="0056537F"/>
    <w:rsid w:val="00565687"/>
    <w:rsid w:val="00567CE6"/>
    <w:rsid w:val="00574964"/>
    <w:rsid w:val="005754CC"/>
    <w:rsid w:val="00582C89"/>
    <w:rsid w:val="00591FC0"/>
    <w:rsid w:val="00594DA8"/>
    <w:rsid w:val="005A31AC"/>
    <w:rsid w:val="005A32F8"/>
    <w:rsid w:val="005C4E50"/>
    <w:rsid w:val="005C5DAE"/>
    <w:rsid w:val="005D155E"/>
    <w:rsid w:val="005E680B"/>
    <w:rsid w:val="005F65AA"/>
    <w:rsid w:val="006331C0"/>
    <w:rsid w:val="00636170"/>
    <w:rsid w:val="006407D6"/>
    <w:rsid w:val="00650DBD"/>
    <w:rsid w:val="0065296E"/>
    <w:rsid w:val="006671C1"/>
    <w:rsid w:val="00670529"/>
    <w:rsid w:val="00677D1E"/>
    <w:rsid w:val="00692464"/>
    <w:rsid w:val="00693A01"/>
    <w:rsid w:val="006A0EE4"/>
    <w:rsid w:val="006A3245"/>
    <w:rsid w:val="006A5C19"/>
    <w:rsid w:val="006B2953"/>
    <w:rsid w:val="006B68A9"/>
    <w:rsid w:val="006C0630"/>
    <w:rsid w:val="006C3051"/>
    <w:rsid w:val="006C6949"/>
    <w:rsid w:val="006D628D"/>
    <w:rsid w:val="006E1487"/>
    <w:rsid w:val="006E606E"/>
    <w:rsid w:val="006F47AF"/>
    <w:rsid w:val="006F65BE"/>
    <w:rsid w:val="00724280"/>
    <w:rsid w:val="00724833"/>
    <w:rsid w:val="00725861"/>
    <w:rsid w:val="00727204"/>
    <w:rsid w:val="00730983"/>
    <w:rsid w:val="007310E8"/>
    <w:rsid w:val="00733B0E"/>
    <w:rsid w:val="007364D8"/>
    <w:rsid w:val="00751227"/>
    <w:rsid w:val="00760EEB"/>
    <w:rsid w:val="00767FF4"/>
    <w:rsid w:val="007727DA"/>
    <w:rsid w:val="00781AD2"/>
    <w:rsid w:val="00783868"/>
    <w:rsid w:val="007C4BC1"/>
    <w:rsid w:val="007C56DA"/>
    <w:rsid w:val="007C5718"/>
    <w:rsid w:val="007D123D"/>
    <w:rsid w:val="007D3C1E"/>
    <w:rsid w:val="007D3E4D"/>
    <w:rsid w:val="007F080C"/>
    <w:rsid w:val="007F0FE4"/>
    <w:rsid w:val="00804801"/>
    <w:rsid w:val="00824AD5"/>
    <w:rsid w:val="0082575D"/>
    <w:rsid w:val="00834F1B"/>
    <w:rsid w:val="008569A2"/>
    <w:rsid w:val="00857CAC"/>
    <w:rsid w:val="00862504"/>
    <w:rsid w:val="00870D2D"/>
    <w:rsid w:val="00874BD9"/>
    <w:rsid w:val="00896AA7"/>
    <w:rsid w:val="008B3966"/>
    <w:rsid w:val="008C60E0"/>
    <w:rsid w:val="008D086B"/>
    <w:rsid w:val="008D6074"/>
    <w:rsid w:val="00905B15"/>
    <w:rsid w:val="0090693D"/>
    <w:rsid w:val="009259E3"/>
    <w:rsid w:val="0093688F"/>
    <w:rsid w:val="00942238"/>
    <w:rsid w:val="00950178"/>
    <w:rsid w:val="009560ED"/>
    <w:rsid w:val="0097122B"/>
    <w:rsid w:val="0097164B"/>
    <w:rsid w:val="009769FE"/>
    <w:rsid w:val="00982214"/>
    <w:rsid w:val="00991836"/>
    <w:rsid w:val="00993E55"/>
    <w:rsid w:val="009A1985"/>
    <w:rsid w:val="009C2F21"/>
    <w:rsid w:val="009C33AA"/>
    <w:rsid w:val="009F0FE1"/>
    <w:rsid w:val="009F390A"/>
    <w:rsid w:val="00A16DE4"/>
    <w:rsid w:val="00A17372"/>
    <w:rsid w:val="00A548CC"/>
    <w:rsid w:val="00A74E52"/>
    <w:rsid w:val="00A85892"/>
    <w:rsid w:val="00A9520A"/>
    <w:rsid w:val="00AB44B1"/>
    <w:rsid w:val="00AC07CA"/>
    <w:rsid w:val="00AC3CC4"/>
    <w:rsid w:val="00AD0A98"/>
    <w:rsid w:val="00AD0E1A"/>
    <w:rsid w:val="00AD6D38"/>
    <w:rsid w:val="00AE30F2"/>
    <w:rsid w:val="00B04B66"/>
    <w:rsid w:val="00B11428"/>
    <w:rsid w:val="00B802AF"/>
    <w:rsid w:val="00BA5403"/>
    <w:rsid w:val="00BC215B"/>
    <w:rsid w:val="00BD4B1B"/>
    <w:rsid w:val="00BD59B4"/>
    <w:rsid w:val="00BD7390"/>
    <w:rsid w:val="00BE089D"/>
    <w:rsid w:val="00BE22E3"/>
    <w:rsid w:val="00BF26EB"/>
    <w:rsid w:val="00C0170E"/>
    <w:rsid w:val="00C036A5"/>
    <w:rsid w:val="00C30020"/>
    <w:rsid w:val="00C41027"/>
    <w:rsid w:val="00C45B43"/>
    <w:rsid w:val="00C67A3C"/>
    <w:rsid w:val="00C83AC2"/>
    <w:rsid w:val="00C85FE6"/>
    <w:rsid w:val="00C957AE"/>
    <w:rsid w:val="00CA3C61"/>
    <w:rsid w:val="00CA3EC1"/>
    <w:rsid w:val="00CC08C6"/>
    <w:rsid w:val="00CC5B4B"/>
    <w:rsid w:val="00CC5BD8"/>
    <w:rsid w:val="00CE0D23"/>
    <w:rsid w:val="00CE20F1"/>
    <w:rsid w:val="00CE52E1"/>
    <w:rsid w:val="00CF03F6"/>
    <w:rsid w:val="00CF2DDF"/>
    <w:rsid w:val="00D03F88"/>
    <w:rsid w:val="00D21C04"/>
    <w:rsid w:val="00D21D76"/>
    <w:rsid w:val="00D41785"/>
    <w:rsid w:val="00D51DDF"/>
    <w:rsid w:val="00D60644"/>
    <w:rsid w:val="00D62F65"/>
    <w:rsid w:val="00D63D50"/>
    <w:rsid w:val="00D6485F"/>
    <w:rsid w:val="00D652C7"/>
    <w:rsid w:val="00D70AAD"/>
    <w:rsid w:val="00D75ED7"/>
    <w:rsid w:val="00D81292"/>
    <w:rsid w:val="00D812F8"/>
    <w:rsid w:val="00D828B7"/>
    <w:rsid w:val="00D9657C"/>
    <w:rsid w:val="00D96CA5"/>
    <w:rsid w:val="00D974C7"/>
    <w:rsid w:val="00DB55CB"/>
    <w:rsid w:val="00DD23F3"/>
    <w:rsid w:val="00DD3F16"/>
    <w:rsid w:val="00DE10EC"/>
    <w:rsid w:val="00DE1AE1"/>
    <w:rsid w:val="00DF4DCF"/>
    <w:rsid w:val="00E00C5C"/>
    <w:rsid w:val="00E13698"/>
    <w:rsid w:val="00E1407D"/>
    <w:rsid w:val="00E42F58"/>
    <w:rsid w:val="00E567EC"/>
    <w:rsid w:val="00E655C6"/>
    <w:rsid w:val="00E6598F"/>
    <w:rsid w:val="00E71397"/>
    <w:rsid w:val="00E7223A"/>
    <w:rsid w:val="00E76AB2"/>
    <w:rsid w:val="00E833D7"/>
    <w:rsid w:val="00E93778"/>
    <w:rsid w:val="00E94DC4"/>
    <w:rsid w:val="00EB0639"/>
    <w:rsid w:val="00EB2AB5"/>
    <w:rsid w:val="00EC4925"/>
    <w:rsid w:val="00ED1C9A"/>
    <w:rsid w:val="00EE0546"/>
    <w:rsid w:val="00EE328E"/>
    <w:rsid w:val="00EF2A4D"/>
    <w:rsid w:val="00F073A1"/>
    <w:rsid w:val="00F07773"/>
    <w:rsid w:val="00F20AEE"/>
    <w:rsid w:val="00F23E90"/>
    <w:rsid w:val="00F30A15"/>
    <w:rsid w:val="00F33054"/>
    <w:rsid w:val="00F40F2D"/>
    <w:rsid w:val="00F412E3"/>
    <w:rsid w:val="00F42994"/>
    <w:rsid w:val="00F44A0E"/>
    <w:rsid w:val="00F51E6B"/>
    <w:rsid w:val="00F57378"/>
    <w:rsid w:val="00F8650E"/>
    <w:rsid w:val="00FA44E2"/>
    <w:rsid w:val="00FB018C"/>
    <w:rsid w:val="00FB69BA"/>
    <w:rsid w:val="00FB72C7"/>
    <w:rsid w:val="00FB73FC"/>
    <w:rsid w:val="00FF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84E56A9"/>
  <w15:docId w15:val="{2DA808E0-969D-43EF-B737-41A3D8C4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85FE6"/>
  </w:style>
  <w:style w:type="paragraph" w:styleId="berschrift1">
    <w:name w:val="heading 1"/>
    <w:basedOn w:val="Standard"/>
    <w:next w:val="Standard"/>
    <w:link w:val="berschrift1Zchn"/>
    <w:uiPriority w:val="9"/>
    <w:qFormat/>
    <w:rsid w:val="0056537F"/>
    <w:pPr>
      <w:pBdr>
        <w:top w:val="single" w:sz="4" w:space="1" w:color="1F497D" w:themeColor="text2"/>
        <w:left w:val="single" w:sz="4" w:space="4" w:color="1F497D" w:themeColor="text2"/>
        <w:bottom w:val="single" w:sz="4" w:space="1" w:color="1F497D" w:themeColor="text2"/>
        <w:right w:val="single" w:sz="4" w:space="4" w:color="1F497D" w:themeColor="text2"/>
      </w:pBdr>
      <w:shd w:val="clear" w:color="auto" w:fill="B8CCE4" w:themeFill="accent1" w:themeFillTint="66"/>
      <w:tabs>
        <w:tab w:val="center" w:pos="4607"/>
        <w:tab w:val="right" w:pos="9214"/>
      </w:tabs>
      <w:outlineLvl w:val="0"/>
    </w:pPr>
    <w:rPr>
      <w:rFonts w:ascii="Calibri" w:hAnsi="Calibri" w:cs="Arial"/>
      <w:b/>
      <w:caps/>
      <w:color w:val="0F243E" w:themeColor="text2" w:themeShade="80"/>
      <w:sz w:val="24"/>
    </w:rPr>
  </w:style>
  <w:style w:type="paragraph" w:styleId="berschrift2">
    <w:name w:val="heading 2"/>
    <w:basedOn w:val="berschriftAufgabe"/>
    <w:next w:val="Standard"/>
    <w:link w:val="berschrift2Zchn"/>
    <w:uiPriority w:val="9"/>
    <w:unhideWhenUsed/>
    <w:qFormat/>
    <w:rsid w:val="0056537F"/>
    <w:pPr>
      <w:ind w:left="0" w:firstLine="0"/>
      <w:outlineLvl w:val="1"/>
    </w:pPr>
    <w:rPr>
      <w:color w:val="984806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44B1"/>
  </w:style>
  <w:style w:type="paragraph" w:styleId="Fuzeile">
    <w:name w:val="footer"/>
    <w:basedOn w:val="Standard"/>
    <w:link w:val="FuzeileZchn"/>
    <w:uiPriority w:val="99"/>
    <w:unhideWhenUsed/>
    <w:rsid w:val="00C83AC2"/>
    <w:pPr>
      <w:tabs>
        <w:tab w:val="left" w:pos="2014"/>
        <w:tab w:val="right" w:pos="8647"/>
      </w:tabs>
      <w:spacing w:after="0" w:line="240" w:lineRule="auto"/>
    </w:pPr>
    <w:rPr>
      <w:rFonts w:ascii="Arial" w:hAnsi="Arial"/>
      <w:noProof/>
      <w:color w:val="595959" w:themeColor="text1" w:themeTint="A6"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83AC2"/>
    <w:rPr>
      <w:rFonts w:ascii="Arial" w:hAnsi="Arial"/>
      <w:noProof/>
      <w:color w:val="595959" w:themeColor="text1" w:themeTint="A6"/>
      <w:sz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C4102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basedOn w:val="Standard"/>
    <w:uiPriority w:val="1"/>
    <w:qFormat/>
    <w:rsid w:val="0012014E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6537F"/>
    <w:rPr>
      <w:rFonts w:ascii="Calibri" w:hAnsi="Calibri" w:cs="Arial"/>
      <w:b/>
      <w:caps/>
      <w:color w:val="0F243E" w:themeColor="text2" w:themeShade="80"/>
      <w:sz w:val="24"/>
      <w:shd w:val="clear" w:color="auto" w:fill="B8CCE4" w:themeFill="accent1" w:themeFillTint="66"/>
    </w:rPr>
  </w:style>
  <w:style w:type="paragraph" w:customStyle="1" w:styleId="Kopfzeileberschrift">
    <w:name w:val="Kopfzeile Überschrift"/>
    <w:basedOn w:val="Kopfzeile"/>
    <w:link w:val="KopfzeileberschriftZchn"/>
    <w:rsid w:val="00C83AC2"/>
    <w:pPr>
      <w:tabs>
        <w:tab w:val="clear" w:pos="9072"/>
        <w:tab w:val="right" w:pos="9214"/>
      </w:tabs>
    </w:pPr>
    <w:rPr>
      <w:rFonts w:ascii="Arial" w:hAnsi="Arial" w:cs="Arial"/>
      <w:color w:val="C00000"/>
      <w:sz w:val="24"/>
      <w:szCs w:val="24"/>
    </w:rPr>
  </w:style>
  <w:style w:type="paragraph" w:customStyle="1" w:styleId="KopfzeileUntertitel">
    <w:name w:val="Kopfzeile Untertitel"/>
    <w:basedOn w:val="Kopfzeile"/>
    <w:rsid w:val="00C83AC2"/>
    <w:pPr>
      <w:tabs>
        <w:tab w:val="clear" w:pos="9072"/>
        <w:tab w:val="right" w:pos="9214"/>
      </w:tabs>
    </w:pPr>
    <w:rPr>
      <w:rFonts w:ascii="Arial" w:hAnsi="Arial" w:cs="Arial"/>
      <w:color w:val="0F243E" w:themeColor="text2" w:themeShade="80"/>
      <w:sz w:val="20"/>
      <w:szCs w:val="20"/>
    </w:rPr>
  </w:style>
  <w:style w:type="character" w:customStyle="1" w:styleId="KopfzeileberschriftZchn">
    <w:name w:val="Kopfzeile Überschrift Zchn"/>
    <w:basedOn w:val="KopfzeileZchn"/>
    <w:link w:val="Kopfzeileberschrift"/>
    <w:rsid w:val="00C83AC2"/>
    <w:rPr>
      <w:rFonts w:ascii="Arial" w:hAnsi="Arial" w:cs="Arial"/>
      <w:color w:val="C00000"/>
      <w:sz w:val="24"/>
      <w:szCs w:val="24"/>
    </w:rPr>
  </w:style>
  <w:style w:type="paragraph" w:customStyle="1" w:styleId="KopfzeileInfos">
    <w:name w:val="Kopfzeile Infos"/>
    <w:basedOn w:val="Kopfzeile"/>
    <w:link w:val="KopfzeileInfosZchn"/>
    <w:rsid w:val="00C83AC2"/>
    <w:rPr>
      <w:rFonts w:ascii="Arial" w:hAnsi="Arial" w:cs="Arial"/>
      <w:sz w:val="15"/>
      <w:szCs w:val="15"/>
    </w:rPr>
  </w:style>
  <w:style w:type="character" w:customStyle="1" w:styleId="KopfzeileInfosZchn">
    <w:name w:val="Kopfzeile Infos Zchn"/>
    <w:basedOn w:val="KopfzeileZchn"/>
    <w:link w:val="KopfzeileInfos"/>
    <w:rsid w:val="00C83AC2"/>
    <w:rPr>
      <w:rFonts w:ascii="Arial" w:hAnsi="Arial" w:cs="Arial"/>
      <w:sz w:val="15"/>
      <w:szCs w:val="15"/>
    </w:rPr>
  </w:style>
  <w:style w:type="paragraph" w:customStyle="1" w:styleId="berschriftmitRahmenblau">
    <w:name w:val="Überschrift mit Rahmen (blau)"/>
    <w:basedOn w:val="berschrift1"/>
    <w:rsid w:val="00AD6D38"/>
  </w:style>
  <w:style w:type="paragraph" w:styleId="Listenabsatz">
    <w:name w:val="List Paragraph"/>
    <w:basedOn w:val="Standard"/>
    <w:uiPriority w:val="34"/>
    <w:qFormat/>
    <w:rsid w:val="0012014E"/>
    <w:pPr>
      <w:numPr>
        <w:numId w:val="1"/>
      </w:numPr>
      <w:ind w:left="1020" w:hanging="340"/>
      <w:contextualSpacing/>
    </w:pPr>
  </w:style>
  <w:style w:type="paragraph" w:customStyle="1" w:styleId="berschriftAufgabe">
    <w:name w:val="Überschrift (Aufgabe)"/>
    <w:basedOn w:val="berschrift1"/>
    <w:rsid w:val="00AD6D38"/>
    <w:pPr>
      <w:pBdr>
        <w:top w:val="single" w:sz="4" w:space="1" w:color="E36C0A" w:themeColor="accent6" w:themeShade="BF"/>
        <w:left w:val="single" w:sz="4" w:space="4" w:color="E36C0A" w:themeColor="accent6" w:themeShade="BF"/>
        <w:bottom w:val="single" w:sz="4" w:space="1" w:color="E36C0A" w:themeColor="accent6" w:themeShade="BF"/>
        <w:right w:val="single" w:sz="4" w:space="4" w:color="E36C0A" w:themeColor="accent6" w:themeShade="BF"/>
      </w:pBdr>
      <w:shd w:val="clear" w:color="auto" w:fill="FDE9D9" w:themeFill="accent6" w:themeFillTint="33"/>
      <w:tabs>
        <w:tab w:val="left" w:pos="340"/>
      </w:tabs>
      <w:ind w:left="340" w:hanging="34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6537F"/>
    <w:rPr>
      <w:rFonts w:ascii="Calibri" w:hAnsi="Calibri" w:cs="Arial"/>
      <w:b/>
      <w:caps/>
      <w:color w:val="984806" w:themeColor="accent6" w:themeShade="80"/>
      <w:sz w:val="24"/>
      <w:shd w:val="clear" w:color="auto" w:fill="FDE9D9" w:themeFill="accent6" w:themeFillTint="33"/>
    </w:rPr>
  </w:style>
  <w:style w:type="character" w:styleId="Hyperlink">
    <w:name w:val="Hyperlink"/>
    <w:basedOn w:val="Absatz-Standardschriftart"/>
    <w:uiPriority w:val="99"/>
    <w:unhideWhenUsed/>
    <w:rsid w:val="00C83AC2"/>
    <w:rPr>
      <w:color w:val="17365D" w:themeColor="text2" w:themeShade="BF"/>
      <w:u w:val="dotted"/>
    </w:rPr>
  </w:style>
  <w:style w:type="character" w:styleId="Hervorhebung">
    <w:name w:val="Emphasis"/>
    <w:basedOn w:val="Absatz-Standardschriftart"/>
    <w:uiPriority w:val="20"/>
    <w:rsid w:val="003E5795"/>
    <w:rPr>
      <w:rFonts w:ascii="Calibri Light" w:hAnsi="Calibri Light"/>
      <w:b/>
      <w:iCs/>
      <w:caps/>
      <w:smallCaps w:val="0"/>
      <w:color w:val="17365D" w:themeColor="text2" w:themeShade="BF"/>
    </w:rPr>
  </w:style>
  <w:style w:type="character" w:styleId="IntensiveHervorhebung">
    <w:name w:val="Intense Emphasis"/>
    <w:basedOn w:val="Absatz-Standardschriftart"/>
    <w:uiPriority w:val="21"/>
    <w:rsid w:val="003E5795"/>
    <w:rPr>
      <w:rFonts w:ascii="Calibri Light" w:hAnsi="Calibri Light"/>
      <w:b/>
      <w:i w:val="0"/>
      <w:iCs/>
      <w:caps/>
      <w:smallCaps w:val="0"/>
      <w:color w:val="C00000"/>
    </w:rPr>
  </w:style>
  <w:style w:type="character" w:styleId="Platzhaltertext">
    <w:name w:val="Placeholder Text"/>
    <w:basedOn w:val="Absatz-Standardschriftart"/>
    <w:uiPriority w:val="99"/>
    <w:semiHidden/>
    <w:rsid w:val="00CC08C6"/>
    <w:rPr>
      <w:color w:val="808080"/>
    </w:rPr>
  </w:style>
  <w:style w:type="table" w:styleId="Gitternetztabelle1hell">
    <w:name w:val="Grid Table 1 Light"/>
    <w:basedOn w:val="NormaleTabelle"/>
    <w:uiPriority w:val="46"/>
    <w:rsid w:val="00D62F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-Zeichnung1.vsd"/><Relationship Id="rId1" Type="http://schemas.openxmlformats.org/officeDocument/2006/relationships/image" Target="media/image7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-Zeichnung.vsd"/><Relationship Id="rId1" Type="http://schemas.openxmlformats.org/officeDocument/2006/relationships/image" Target="media/image6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Sonstiges\Word\Vorlagen\OSZ\Arbeitsblatt%20A4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D8204-2354-4FD7-9D24-429D47F6C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Arbeitsblatt A4.dotx</Template>
  <TotalTime>0</TotalTime>
  <Pages>4</Pages>
  <Words>79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user</cp:lastModifiedBy>
  <cp:revision>46</cp:revision>
  <cp:lastPrinted>2018-04-12T11:47:00Z</cp:lastPrinted>
  <dcterms:created xsi:type="dcterms:W3CDTF">2018-04-19T10:49:00Z</dcterms:created>
  <dcterms:modified xsi:type="dcterms:W3CDTF">2018-04-26T10:36:00Z</dcterms:modified>
</cp:coreProperties>
</file>