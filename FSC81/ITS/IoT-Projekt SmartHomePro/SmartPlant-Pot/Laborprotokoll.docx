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4E" w:rsidRPr="00E4087E" w:rsidRDefault="002F7F4E" w:rsidP="002F7F4E">
      <w:pPr>
        <w:pStyle w:val="berschrift1"/>
      </w:pPr>
      <w:bookmarkStart w:id="0" w:name="_GoBack"/>
      <w:bookmarkEnd w:id="0"/>
      <w:r w:rsidRPr="00E4087E">
        <w:t>Laborprotokoll</w:t>
      </w:r>
    </w:p>
    <w:tbl>
      <w:tblPr>
        <w:tblStyle w:val="Tabellenraster"/>
        <w:tblW w:w="929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5"/>
        <w:gridCol w:w="2665"/>
        <w:gridCol w:w="1701"/>
        <w:gridCol w:w="2268"/>
      </w:tblGrid>
      <w:tr w:rsidR="002F7F4E" w:rsidTr="002F7F4E">
        <w:trPr>
          <w:trHeight w:val="283"/>
        </w:trPr>
        <w:tc>
          <w:tcPr>
            <w:tcW w:w="2665" w:type="dxa"/>
          </w:tcPr>
          <w:p w:rsidR="002F7F4E" w:rsidRPr="002F7F4E" w:rsidRDefault="002F7F4E" w:rsidP="00D55CFC">
            <w:pPr>
              <w:rPr>
                <w:b/>
              </w:rPr>
            </w:pPr>
            <w:r w:rsidRPr="002F7F4E">
              <w:rPr>
                <w:b/>
              </w:rPr>
              <w:t>Name:</w:t>
            </w:r>
          </w:p>
        </w:tc>
        <w:tc>
          <w:tcPr>
            <w:tcW w:w="2665" w:type="dxa"/>
          </w:tcPr>
          <w:p w:rsidR="002F7F4E" w:rsidRPr="002F7F4E" w:rsidRDefault="002F7F4E" w:rsidP="00D55CFC">
            <w:pPr>
              <w:rPr>
                <w:b/>
              </w:rPr>
            </w:pPr>
            <w:r w:rsidRPr="002F7F4E">
              <w:rPr>
                <w:b/>
              </w:rPr>
              <w:t>Name:</w:t>
            </w:r>
          </w:p>
        </w:tc>
        <w:tc>
          <w:tcPr>
            <w:tcW w:w="1701" w:type="dxa"/>
          </w:tcPr>
          <w:p w:rsidR="002F7F4E" w:rsidRPr="002F7F4E" w:rsidRDefault="002F7F4E" w:rsidP="00D55CFC">
            <w:pPr>
              <w:rPr>
                <w:b/>
              </w:rPr>
            </w:pPr>
            <w:r w:rsidRPr="002F7F4E">
              <w:rPr>
                <w:b/>
              </w:rPr>
              <w:t>Messplatz:</w:t>
            </w:r>
          </w:p>
        </w:tc>
        <w:tc>
          <w:tcPr>
            <w:tcW w:w="2268" w:type="dxa"/>
          </w:tcPr>
          <w:p w:rsidR="002F7F4E" w:rsidRPr="002F7F4E" w:rsidRDefault="002F7F4E" w:rsidP="00D55CFC">
            <w:pPr>
              <w:rPr>
                <w:b/>
              </w:rPr>
            </w:pPr>
            <w:r w:rsidRPr="002F7F4E">
              <w:rPr>
                <w:b/>
              </w:rPr>
              <w:t>Datum</w:t>
            </w:r>
          </w:p>
        </w:tc>
      </w:tr>
      <w:tr w:rsidR="002F7F4E" w:rsidTr="002F7F4E">
        <w:trPr>
          <w:trHeight w:val="397"/>
        </w:trPr>
        <w:tc>
          <w:tcPr>
            <w:tcW w:w="2665" w:type="dxa"/>
          </w:tcPr>
          <w:p w:rsidR="002F7F4E" w:rsidRPr="002F7F4E" w:rsidRDefault="006B2953" w:rsidP="00D55CFC">
            <w:pPr>
              <w:rPr>
                <w:b/>
              </w:rPr>
            </w:pPr>
            <w:r>
              <w:rPr>
                <w:b/>
              </w:rPr>
              <w:t>Heimbrodt</w:t>
            </w:r>
          </w:p>
        </w:tc>
        <w:tc>
          <w:tcPr>
            <w:tcW w:w="2665" w:type="dxa"/>
          </w:tcPr>
          <w:p w:rsidR="002F7F4E" w:rsidRPr="002F7F4E" w:rsidRDefault="006B2953" w:rsidP="00D55CFC">
            <w:pPr>
              <w:rPr>
                <w:b/>
              </w:rPr>
            </w:pPr>
            <w:r>
              <w:rPr>
                <w:b/>
              </w:rPr>
              <w:t>Marvin</w:t>
            </w:r>
          </w:p>
        </w:tc>
        <w:tc>
          <w:tcPr>
            <w:tcW w:w="1701" w:type="dxa"/>
          </w:tcPr>
          <w:p w:rsidR="002F7F4E" w:rsidRPr="002F7F4E" w:rsidRDefault="002F7F4E" w:rsidP="00D55CFC">
            <w:pPr>
              <w:rPr>
                <w:b/>
              </w:rPr>
            </w:pPr>
          </w:p>
        </w:tc>
        <w:tc>
          <w:tcPr>
            <w:tcW w:w="2268" w:type="dxa"/>
          </w:tcPr>
          <w:p w:rsidR="002F7F4E" w:rsidRPr="002F7F4E" w:rsidRDefault="006B2953" w:rsidP="00D55CFC">
            <w:pPr>
              <w:rPr>
                <w:b/>
              </w:rPr>
            </w:pPr>
            <w:r>
              <w:rPr>
                <w:b/>
              </w:rPr>
              <w:t>15.03.18</w:t>
            </w:r>
          </w:p>
        </w:tc>
      </w:tr>
    </w:tbl>
    <w:p w:rsidR="002F7F4E" w:rsidRPr="002F7F4E" w:rsidRDefault="002F7F4E" w:rsidP="002F7F4E">
      <w:pPr>
        <w:pStyle w:val="berschrift2"/>
        <w:spacing w:before="480"/>
      </w:pPr>
      <w:r w:rsidRPr="002F7F4E">
        <w:t>Aufbau d</w:t>
      </w:r>
      <w:r w:rsidRPr="002F7F4E">
        <w:rPr>
          <w:rStyle w:val="berschrift2Zchn"/>
          <w:b/>
          <w:caps/>
          <w:shd w:val="clear" w:color="auto" w:fill="auto"/>
        </w:rPr>
        <w:t>e</w:t>
      </w:r>
      <w:r w:rsidRPr="002F7F4E">
        <w:t>r Messung:</w:t>
      </w:r>
    </w:p>
    <w:p w:rsidR="002F7F4E" w:rsidRDefault="002F7F4E" w:rsidP="002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F4E" w:rsidRDefault="00054F05" w:rsidP="002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de-DE"/>
        </w:rPr>
        <w:drawing>
          <wp:inline distT="0" distB="0" distL="0" distR="0">
            <wp:extent cx="5849620" cy="25654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eit-projec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E" w:rsidRDefault="002F7F4E" w:rsidP="006B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F7F4E" w:rsidRDefault="002F7F4E" w:rsidP="002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F4E" w:rsidRDefault="002F7F4E" w:rsidP="002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F4E" w:rsidRPr="0087680C" w:rsidRDefault="002F7F4E" w:rsidP="002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7F4E" w:rsidRDefault="002F7F4E" w:rsidP="002F7F4E">
      <w:pPr>
        <w:rPr>
          <w:i/>
        </w:rPr>
      </w:pPr>
      <w:r w:rsidRPr="002F7F4E">
        <w:rPr>
          <w:i/>
        </w:rPr>
        <w:t>Verwendete theoretische Grundlagen.</w:t>
      </w:r>
    </w:p>
    <w:p w:rsidR="007F0FE4" w:rsidRPr="002F7F4E" w:rsidRDefault="007F0FE4" w:rsidP="002F7F4E">
      <w:r>
        <w:t>R in Reihe: Rg = R1+R2</w:t>
      </w:r>
      <w:r>
        <w:br/>
        <w:t>R parallel</w:t>
      </w:r>
      <w:r w:rsidR="00F40F2D">
        <w:t>: Rg = 1/ (1/R1 + 1/R2)</w:t>
      </w:r>
    </w:p>
    <w:p w:rsidR="002F7F4E" w:rsidRDefault="002F7F4E" w:rsidP="002F7F4E">
      <w:pPr>
        <w:rPr>
          <w:i/>
        </w:rPr>
      </w:pPr>
      <w:r w:rsidRPr="002F7F4E">
        <w:rPr>
          <w:i/>
        </w:rPr>
        <w:t>Erwartete Messergebnisse:</w:t>
      </w:r>
    </w:p>
    <w:p w:rsidR="00CC08C6" w:rsidRDefault="00CC08C6" w:rsidP="002F7F4E">
      <w:pPr>
        <w:rPr>
          <w:rFonts w:eastAsiaTheme="minorEastAsia"/>
        </w:rPr>
      </w:pPr>
      <w:r>
        <w:rPr>
          <w:rFonts w:eastAsiaTheme="minorEastAsia"/>
        </w:rPr>
        <w:t xml:space="preserve">Rg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(R1+R2)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R3</m:t>
                </m:r>
              </m:den>
            </m:f>
          </m:den>
        </m:f>
        <m:r>
          <w:rPr>
            <w:rFonts w:ascii="Cambria Math" w:hAnsi="Cambria Math"/>
          </w:rPr>
          <m:t>+R4</m:t>
        </m:r>
      </m:oMath>
    </w:p>
    <w:p w:rsidR="00CC08C6" w:rsidRDefault="00CC08C6" w:rsidP="002F7F4E">
      <w:pPr>
        <w:rPr>
          <w:rFonts w:eastAsiaTheme="minorEastAsia"/>
        </w:rPr>
      </w:pPr>
      <w:r>
        <w:rPr>
          <w:rFonts w:eastAsiaTheme="minorEastAsia"/>
        </w:rPr>
        <w:t>Mit</w:t>
      </w:r>
    </w:p>
    <w:p w:rsidR="00CC08C6" w:rsidRDefault="00CC08C6" w:rsidP="002F7F4E">
      <w:pPr>
        <w:rPr>
          <w:rFonts w:eastAsiaTheme="minorEastAsia"/>
        </w:rPr>
      </w:pPr>
      <w:r>
        <w:rPr>
          <w:rFonts w:eastAsiaTheme="minorEastAsia"/>
        </w:rPr>
        <w:t xml:space="preserve">R1 = </w:t>
      </w:r>
      <w:r w:rsidR="00D9657C">
        <w:rPr>
          <w:rFonts w:eastAsiaTheme="minorEastAsia"/>
        </w:rPr>
        <w:t>4,7k</w:t>
      </w:r>
      <w:r>
        <w:rPr>
          <w:rFonts w:eastAsiaTheme="minorEastAsia"/>
        </w:rPr>
        <w:t xml:space="preserve">; R2 = </w:t>
      </w:r>
      <w:r w:rsidR="00D9657C">
        <w:rPr>
          <w:rFonts w:eastAsiaTheme="minorEastAsia"/>
        </w:rPr>
        <w:t>1,2k</w:t>
      </w:r>
      <w:r>
        <w:rPr>
          <w:rFonts w:eastAsiaTheme="minorEastAsia"/>
        </w:rPr>
        <w:t xml:space="preserve">; R3 = </w:t>
      </w:r>
      <w:r w:rsidR="00D9657C">
        <w:rPr>
          <w:rFonts w:eastAsiaTheme="minorEastAsia"/>
        </w:rPr>
        <w:t>10k</w:t>
      </w:r>
      <w:r>
        <w:rPr>
          <w:rFonts w:eastAsiaTheme="minorEastAsia"/>
        </w:rPr>
        <w:t>;</w:t>
      </w:r>
      <w:r w:rsidR="00D965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R4 = </w:t>
      </w:r>
      <w:r w:rsidR="00D9657C">
        <w:rPr>
          <w:rFonts w:eastAsiaTheme="minorEastAsia"/>
        </w:rPr>
        <w:t>6,8k</w:t>
      </w:r>
      <w:r>
        <w:rPr>
          <w:rFonts w:eastAsiaTheme="minorEastAsia"/>
        </w:rPr>
        <w:t>;</w:t>
      </w:r>
    </w:p>
    <w:p w:rsidR="00D9657C" w:rsidRPr="002F7F4E" w:rsidRDefault="00D9657C" w:rsidP="002F7F4E">
      <w:r>
        <w:rPr>
          <w:rFonts w:eastAsiaTheme="minorEastAsia"/>
        </w:rPr>
        <w:t>Erwartetes Ergebnis: Rg = 10,51k</w:t>
      </w:r>
    </w:p>
    <w:p w:rsidR="002F7F4E" w:rsidRDefault="002F7F4E" w:rsidP="002F7F4E">
      <w:pPr>
        <w:rPr>
          <w:i/>
        </w:rPr>
      </w:pPr>
      <w:r w:rsidRPr="002F7F4E">
        <w:rPr>
          <w:i/>
        </w:rPr>
        <w:lastRenderedPageBreak/>
        <w:t>Durchgeführte Messreihen (Protokollierung angehängt):</w:t>
      </w:r>
    </w:p>
    <w:p w:rsidR="002F7F4E" w:rsidRPr="002F7F4E" w:rsidRDefault="002F7F4E" w:rsidP="002F7F4E"/>
    <w:p w:rsidR="002F7F4E" w:rsidRDefault="002F7F4E" w:rsidP="002F7F4E">
      <w:pPr>
        <w:rPr>
          <w:i/>
        </w:rPr>
      </w:pPr>
      <w:r w:rsidRPr="002F7F4E">
        <w:rPr>
          <w:i/>
        </w:rPr>
        <w:t>Zusammenfassung Messergebnisse:</w:t>
      </w:r>
    </w:p>
    <w:p w:rsidR="002F7F4E" w:rsidRPr="002F7F4E" w:rsidRDefault="002F7F4E" w:rsidP="002F7F4E"/>
    <w:p w:rsidR="00504B6C" w:rsidRPr="002F7F4E" w:rsidRDefault="002F7F4E" w:rsidP="002F7F4E">
      <w:pPr>
        <w:rPr>
          <w:i/>
        </w:rPr>
      </w:pPr>
      <w:r w:rsidRPr="002F7F4E">
        <w:rPr>
          <w:i/>
        </w:rPr>
        <w:t>Bewertung der Messergebnisse und der Messreihe:</w:t>
      </w:r>
    </w:p>
    <w:sectPr w:rsidR="00504B6C" w:rsidRPr="002F7F4E" w:rsidSect="008625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5BB" w:rsidRDefault="005505BB" w:rsidP="00AB44B1">
      <w:pPr>
        <w:spacing w:after="0" w:line="240" w:lineRule="auto"/>
      </w:pPr>
      <w:r>
        <w:separator/>
      </w:r>
    </w:p>
  </w:endnote>
  <w:endnote w:type="continuationSeparator" w:id="0">
    <w:p w:rsidR="005505BB" w:rsidRDefault="005505BB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E" w:rsidRDefault="002F7F4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C85FE6" w:rsidRDefault="005505BB" w:rsidP="00504B6C">
    <w:pPr>
      <w:pStyle w:val="Fuzeile"/>
      <w:tabs>
        <w:tab w:val="clear" w:pos="2014"/>
        <w:tab w:val="center" w:pos="4111"/>
      </w:tabs>
      <w:rPr>
        <w:rFonts w:cs="Arial"/>
      </w:rPr>
    </w:pPr>
    <w:r>
      <w:rPr>
        <w:rFonts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0pt;margin-top:781.3pt;width:460.5pt;height:21.45pt;z-index:-251658752;mso-position-horizontal-relative:page;mso-position-vertical-relative:page">
          <v:imagedata r:id="rId1" o:title=""/>
          <w10:wrap anchorx="page" anchory="page"/>
        </v:shape>
        <o:OLEObject Type="Embed" ProgID="Visio.Drawing.11" ShapeID="_x0000_s2049" DrawAspect="Content" ObjectID="_1582631140" r:id="rId2"/>
      </w:object>
    </w:r>
    <w:r w:rsidR="00D652C7" w:rsidRPr="00C85FE6">
      <w:rPr>
        <w:rFonts w:cs="Arial"/>
      </w:rPr>
      <w:t>Schleyer</w:t>
    </w:r>
    <w:r w:rsidR="00504B6C">
      <w:rPr>
        <w:rFonts w:cs="Arial"/>
      </w:rPr>
      <w:tab/>
      <w:t xml:space="preserve">Version </w:t>
    </w:r>
    <w:r w:rsidR="00504B6C">
      <w:fldChar w:fldCharType="begin"/>
    </w:r>
    <w:r w:rsidR="00504B6C">
      <w:instrText xml:space="preserve"> SAVEDATE  \@ "yyyyMMdd" </w:instrText>
    </w:r>
    <w:r w:rsidR="00504B6C">
      <w:fldChar w:fldCharType="separate"/>
    </w:r>
    <w:r w:rsidR="00141FFB">
      <w:t>20180315</w:t>
    </w:r>
    <w:r w:rsidR="00504B6C">
      <w:fldChar w:fldCharType="end"/>
    </w:r>
    <w:r w:rsidR="00504B6C">
      <w:tab/>
    </w:r>
    <w:r w:rsidR="00504B6C">
      <w:rPr>
        <w:rFonts w:cs="Arial"/>
      </w:rPr>
      <w:fldChar w:fldCharType="begin"/>
    </w:r>
    <w:r w:rsidR="00504B6C">
      <w:rPr>
        <w:rFonts w:cs="Arial"/>
      </w:rPr>
      <w:instrText xml:space="preserve"> FILENAME   \* MERGEFORMAT </w:instrText>
    </w:r>
    <w:r w:rsidR="00504B6C">
      <w:rPr>
        <w:rFonts w:cs="Arial"/>
      </w:rPr>
      <w:fldChar w:fldCharType="separate"/>
    </w:r>
    <w:r w:rsidR="00141FFB">
      <w:rPr>
        <w:rFonts w:cs="Arial"/>
      </w:rPr>
      <w:t>LF4 M1 30 31 Laborprotokoll Vorlage.docx</w:t>
    </w:r>
    <w:r w:rsidR="00504B6C">
      <w:rPr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E" w:rsidRDefault="002F7F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5BB" w:rsidRDefault="005505BB" w:rsidP="00AB44B1">
      <w:pPr>
        <w:spacing w:after="0" w:line="240" w:lineRule="auto"/>
      </w:pPr>
      <w:r>
        <w:separator/>
      </w:r>
    </w:p>
  </w:footnote>
  <w:footnote w:type="continuationSeparator" w:id="0">
    <w:p w:rsidR="005505BB" w:rsidRDefault="005505BB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E" w:rsidRDefault="002F7F4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2F7F4E" w:rsidRPr="00C85FE6" w:rsidTr="002F7F4E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D21C04" w:rsidRDefault="002F7F4E" w:rsidP="002F7F4E">
          <w:pPr>
            <w:pStyle w:val="Kopfzeileberschrift"/>
          </w:pPr>
          <w:r>
            <w:t>ITS</w:t>
          </w:r>
        </w:p>
        <w:p w:rsidR="002F7F4E" w:rsidRPr="00D21C04" w:rsidRDefault="002F7F4E" w:rsidP="002F7F4E">
          <w:pPr>
            <w:pStyle w:val="KopfzeileUntertitel"/>
          </w:pPr>
          <w:r>
            <w:t>Lernfeld 4: Einfache IT-Systeme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Default="002F7F4E" w:rsidP="002F7F4E">
          <w:pPr>
            <w:pStyle w:val="Kopfzeileberschrift"/>
          </w:pPr>
          <w:r>
            <w:t>Serverschrank-Überwachung</w:t>
          </w:r>
        </w:p>
        <w:p w:rsidR="002F7F4E" w:rsidRPr="00D21C04" w:rsidRDefault="002F7F4E" w:rsidP="002F7F4E">
          <w:pPr>
            <w:pStyle w:val="KopfzeileUntertitel"/>
          </w:pPr>
          <w:r>
            <w:t xml:space="preserve">Messen von IT-Bauelementen 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2F7F4E" w:rsidRPr="00C85FE6" w:rsidRDefault="002F7F4E" w:rsidP="002F7F4E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pt">
                <v:imagedata r:id="rId1" o:title=""/>
              </v:shape>
              <o:OLEObject Type="Embed" ProgID="Visio.Drawing.11" ShapeID="_x0000_i1025" DrawAspect="Content" ObjectID="_1582631139" r:id="rId2"/>
            </w:object>
          </w:r>
        </w:p>
      </w:tc>
    </w:tr>
    <w:tr w:rsidR="004410B5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2F7F4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141FFB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r w:rsidR="005505BB">
            <w:fldChar w:fldCharType="begin"/>
          </w:r>
          <w:r w:rsidR="005505BB">
            <w:instrText xml:space="preserve"> NUMPAGES   \* MERGEFORMAT </w:instrText>
          </w:r>
          <w:r w:rsidR="005505BB">
            <w:fldChar w:fldCharType="separate"/>
          </w:r>
          <w:r w:rsidR="00141FFB">
            <w:rPr>
              <w:noProof/>
            </w:rPr>
            <w:t>2</w:t>
          </w:r>
          <w:r w:rsidR="005505BB">
            <w:rPr>
              <w:noProof/>
            </w:rPr>
            <w:fldChar w:fldCharType="end"/>
          </w:r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4E" w:rsidRDefault="002F7F4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E"/>
    <w:rsid w:val="00004904"/>
    <w:rsid w:val="000129F7"/>
    <w:rsid w:val="00054F05"/>
    <w:rsid w:val="0007299C"/>
    <w:rsid w:val="000927B5"/>
    <w:rsid w:val="000D1650"/>
    <w:rsid w:val="000F4703"/>
    <w:rsid w:val="0012014E"/>
    <w:rsid w:val="001227AC"/>
    <w:rsid w:val="00126AA9"/>
    <w:rsid w:val="00135C8C"/>
    <w:rsid w:val="00136E44"/>
    <w:rsid w:val="00141FFB"/>
    <w:rsid w:val="001562AF"/>
    <w:rsid w:val="00177CDA"/>
    <w:rsid w:val="00191848"/>
    <w:rsid w:val="001A4D16"/>
    <w:rsid w:val="001F1F16"/>
    <w:rsid w:val="00211610"/>
    <w:rsid w:val="0021676E"/>
    <w:rsid w:val="00242806"/>
    <w:rsid w:val="00287A53"/>
    <w:rsid w:val="00290DF9"/>
    <w:rsid w:val="00292CCB"/>
    <w:rsid w:val="002A4DDA"/>
    <w:rsid w:val="002C5BCE"/>
    <w:rsid w:val="002F440D"/>
    <w:rsid w:val="002F7F4E"/>
    <w:rsid w:val="00337F18"/>
    <w:rsid w:val="00346705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91A88"/>
    <w:rsid w:val="004B21BB"/>
    <w:rsid w:val="00504B6C"/>
    <w:rsid w:val="005055B3"/>
    <w:rsid w:val="005143CD"/>
    <w:rsid w:val="00521D7D"/>
    <w:rsid w:val="00533DCA"/>
    <w:rsid w:val="005505BB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77D1E"/>
    <w:rsid w:val="00692464"/>
    <w:rsid w:val="00693A01"/>
    <w:rsid w:val="006A0EE4"/>
    <w:rsid w:val="006A3245"/>
    <w:rsid w:val="006B2953"/>
    <w:rsid w:val="006B68A9"/>
    <w:rsid w:val="006C0630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60EEB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7F0FE4"/>
    <w:rsid w:val="00804801"/>
    <w:rsid w:val="0082575D"/>
    <w:rsid w:val="00834F1B"/>
    <w:rsid w:val="00857CAC"/>
    <w:rsid w:val="00862504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3688F"/>
    <w:rsid w:val="00942238"/>
    <w:rsid w:val="00950178"/>
    <w:rsid w:val="0097122B"/>
    <w:rsid w:val="0097164B"/>
    <w:rsid w:val="00982214"/>
    <w:rsid w:val="00993E55"/>
    <w:rsid w:val="009A1985"/>
    <w:rsid w:val="009C2F21"/>
    <w:rsid w:val="009C33AA"/>
    <w:rsid w:val="009F0FE1"/>
    <w:rsid w:val="009F390A"/>
    <w:rsid w:val="00A16DE4"/>
    <w:rsid w:val="00A17372"/>
    <w:rsid w:val="00A548CC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67A3C"/>
    <w:rsid w:val="00C83AC2"/>
    <w:rsid w:val="00C85FE6"/>
    <w:rsid w:val="00C957AE"/>
    <w:rsid w:val="00CA3C61"/>
    <w:rsid w:val="00CC08C6"/>
    <w:rsid w:val="00CC5B4B"/>
    <w:rsid w:val="00CC5BD8"/>
    <w:rsid w:val="00CE0D23"/>
    <w:rsid w:val="00CF2DDF"/>
    <w:rsid w:val="00D21C04"/>
    <w:rsid w:val="00D41785"/>
    <w:rsid w:val="00D60644"/>
    <w:rsid w:val="00D63D50"/>
    <w:rsid w:val="00D652C7"/>
    <w:rsid w:val="00D70AAD"/>
    <w:rsid w:val="00D81292"/>
    <w:rsid w:val="00D812F8"/>
    <w:rsid w:val="00D9657C"/>
    <w:rsid w:val="00D96CA5"/>
    <w:rsid w:val="00DB55CB"/>
    <w:rsid w:val="00DD23F3"/>
    <w:rsid w:val="00DD3F16"/>
    <w:rsid w:val="00DE10EC"/>
    <w:rsid w:val="00DE1AE1"/>
    <w:rsid w:val="00DF4DCF"/>
    <w:rsid w:val="00E13698"/>
    <w:rsid w:val="00E1407D"/>
    <w:rsid w:val="00E42F58"/>
    <w:rsid w:val="00E655C6"/>
    <w:rsid w:val="00E71397"/>
    <w:rsid w:val="00E76AB2"/>
    <w:rsid w:val="00E833D7"/>
    <w:rsid w:val="00E94DC4"/>
    <w:rsid w:val="00EB0639"/>
    <w:rsid w:val="00EC4925"/>
    <w:rsid w:val="00ED1C9A"/>
    <w:rsid w:val="00EE0546"/>
    <w:rsid w:val="00EE328E"/>
    <w:rsid w:val="00F073A1"/>
    <w:rsid w:val="00F07773"/>
    <w:rsid w:val="00F20AEE"/>
    <w:rsid w:val="00F40F2D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DA808E0-969D-43EF-B737-41A3D8C4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FE6"/>
  </w:style>
  <w:style w:type="paragraph" w:styleId="berschrift1">
    <w:name w:val="heading 1"/>
    <w:basedOn w:val="Standard"/>
    <w:next w:val="Standard"/>
    <w:link w:val="berschrift1Zchn"/>
    <w:uiPriority w:val="9"/>
    <w:qFormat/>
    <w:rsid w:val="0056537F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center" w:pos="4607"/>
        <w:tab w:val="right" w:pos="9214"/>
      </w:tabs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berschriftAufgabe"/>
    <w:next w:val="Standard"/>
    <w:link w:val="berschrift2Zchn"/>
    <w:uiPriority w:val="9"/>
    <w:unhideWhenUsed/>
    <w:qFormat/>
    <w:rsid w:val="0056537F"/>
    <w:pPr>
      <w:ind w:left="0" w:firstLine="0"/>
      <w:outlineLvl w:val="1"/>
    </w:pPr>
    <w:rPr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37F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paragraph" w:customStyle="1" w:styleId="berschriftmitRahmenblau">
    <w:name w:val="Überschrift mit Rahmen (blau)"/>
    <w:basedOn w:val="berschrift1"/>
    <w:rsid w:val="00AD6D38"/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paragraph" w:customStyle="1" w:styleId="berschriftAufgabe">
    <w:name w:val="Überschrift (Aufgabe)"/>
    <w:basedOn w:val="berschrift1"/>
    <w:rsid w:val="00AD6D38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340"/>
      </w:tabs>
      <w:ind w:left="340" w:hanging="34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6537F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C0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49386-36F8-4065-A9CD-32B8EF3C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A4.dotx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user</cp:lastModifiedBy>
  <cp:revision>10</cp:revision>
  <cp:lastPrinted>2018-03-15T13:58:00Z</cp:lastPrinted>
  <dcterms:created xsi:type="dcterms:W3CDTF">2016-02-21T16:15:00Z</dcterms:created>
  <dcterms:modified xsi:type="dcterms:W3CDTF">2018-03-15T13:59:00Z</dcterms:modified>
</cp:coreProperties>
</file>